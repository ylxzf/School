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D1" w:rsidRPr="00FB3F10" w:rsidRDefault="00626BD1" w:rsidP="00A415C3">
      <w:r w:rsidRPr="00FB3F10">
        <w:rPr>
          <w:b/>
        </w:rPr>
        <w:t>Autor</w:t>
      </w:r>
      <w:r w:rsidRPr="00FB3F10">
        <w:t xml:space="preserve">: </w:t>
      </w:r>
      <w:r>
        <w:t>FRANCIS SCOTT FITZGERALD</w:t>
      </w:r>
    </w:p>
    <w:p w:rsidR="00626BD1" w:rsidRPr="00FB3F10" w:rsidRDefault="00626BD1" w:rsidP="00A415C3">
      <w:r w:rsidRPr="00FB3F10">
        <w:rPr>
          <w:b/>
        </w:rPr>
        <w:t>Název díla</w:t>
      </w:r>
      <w:r w:rsidRPr="00FB3F10">
        <w:t xml:space="preserve">: </w:t>
      </w:r>
      <w:r>
        <w:t>VELKÝ GATSBY</w:t>
      </w:r>
    </w:p>
    <w:p w:rsidR="00626BD1" w:rsidRPr="00FB3F10" w:rsidRDefault="00626BD1" w:rsidP="00A415C3"/>
    <w:p w:rsidR="00626BD1" w:rsidRPr="00FB3F10" w:rsidRDefault="00626BD1" w:rsidP="00A415C3">
      <w:pPr>
        <w:rPr>
          <w:b/>
        </w:rPr>
      </w:pPr>
      <w:r w:rsidRPr="00FB3F10">
        <w:rPr>
          <w:b/>
        </w:rPr>
        <w:t>Autor:</w:t>
      </w:r>
    </w:p>
    <w:p w:rsidR="00626BD1" w:rsidRDefault="00626BD1" w:rsidP="00FD0977">
      <w:r>
        <w:t>Francis Scott Key Fitzgerald (1896-1940)</w:t>
      </w:r>
    </w:p>
    <w:p w:rsidR="00626BD1" w:rsidRDefault="00626BD1" w:rsidP="00753959">
      <w:pPr>
        <w:jc w:val="both"/>
      </w:pPr>
      <w:r>
        <w:t>- Američan, spisovatel a scenárista, považován za jednoho z nejlepších amerických spisovatelů</w:t>
      </w:r>
    </w:p>
    <w:p w:rsidR="00626BD1" w:rsidRDefault="00626BD1" w:rsidP="00753959">
      <w:pPr>
        <w:jc w:val="both"/>
      </w:pPr>
      <w:r>
        <w:t>- „autor jazzového věku“ – píše o zlaté mládeži dvacátých let</w:t>
      </w:r>
    </w:p>
    <w:p w:rsidR="00626BD1" w:rsidRDefault="00626BD1" w:rsidP="00753959">
      <w:pPr>
        <w:jc w:val="both"/>
      </w:pPr>
      <w:r>
        <w:t>- narozen v Minnesotě, z rodiny irských přistěhovalců</w:t>
      </w:r>
    </w:p>
    <w:p w:rsidR="00626BD1" w:rsidRDefault="00626BD1" w:rsidP="00753959">
      <w:pPr>
        <w:jc w:val="both"/>
      </w:pPr>
      <w:r>
        <w:t>- studoval v New Jersey, střední školu nedokončil, a poté v Princetonu</w:t>
      </w:r>
    </w:p>
    <w:p w:rsidR="00626BD1" w:rsidRDefault="00626BD1" w:rsidP="00753959">
      <w:pPr>
        <w:jc w:val="both"/>
      </w:pPr>
      <w:r>
        <w:t>- dobrovolně narukoval , ale ve válce nikdy nebyl, jen prošel výcvikem</w:t>
      </w:r>
    </w:p>
    <w:p w:rsidR="00626BD1" w:rsidRDefault="00626BD1" w:rsidP="00753959">
      <w:pPr>
        <w:jc w:val="both"/>
      </w:pPr>
      <w:r>
        <w:t>- údajně záviděl Hemingwayovi, že byl raněn a stal se válečným hrdinou</w:t>
      </w:r>
    </w:p>
    <w:p w:rsidR="00626BD1" w:rsidRDefault="00626BD1" w:rsidP="00753959">
      <w:pPr>
        <w:jc w:val="both"/>
      </w:pPr>
      <w:r>
        <w:t>- po úspěchu prvního románu se oženil se Zeldou Sayrovou, která byla z lepší rodiny</w:t>
      </w:r>
    </w:p>
    <w:p w:rsidR="00626BD1" w:rsidRDefault="00626BD1" w:rsidP="00753959">
      <w:pPr>
        <w:jc w:val="both"/>
      </w:pPr>
      <w:r>
        <w:t>- spolu měli dceru Frances</w:t>
      </w:r>
    </w:p>
    <w:p w:rsidR="00626BD1" w:rsidRDefault="00626BD1" w:rsidP="00753959">
      <w:pPr>
        <w:jc w:val="both"/>
      </w:pPr>
      <w:r>
        <w:t>- stal se úspěšným spisovatelem, vydělával hodně peněz a mohl své ženě poskytnout luxus, na jaký byla zvyklá</w:t>
      </w:r>
    </w:p>
    <w:p w:rsidR="00626BD1" w:rsidRDefault="00626BD1" w:rsidP="00753959">
      <w:pPr>
        <w:jc w:val="both"/>
      </w:pPr>
      <w:r>
        <w:t>- vedli nákladný život (cigarety si prý zapalovali bankovkami), byli zadlužení</w:t>
      </w:r>
    </w:p>
    <w:p w:rsidR="00626BD1" w:rsidRDefault="00626BD1" w:rsidP="00753959">
      <w:pPr>
        <w:jc w:val="both"/>
      </w:pPr>
      <w:r>
        <w:t>- často býval opilý, ačkoli byla vyhlášena prohibice</w:t>
      </w:r>
    </w:p>
    <w:p w:rsidR="00626BD1" w:rsidRDefault="00626BD1" w:rsidP="00753959">
      <w:pPr>
        <w:jc w:val="both"/>
      </w:pPr>
      <w:r>
        <w:t>- celá rodina cestovala do Evropy, v Paříži se seznámili s Hemingwayovými</w:t>
      </w:r>
    </w:p>
    <w:p w:rsidR="00626BD1" w:rsidRDefault="00626BD1" w:rsidP="00753959">
      <w:pPr>
        <w:jc w:val="both"/>
      </w:pPr>
      <w:r>
        <w:t>- aby mohl utrácet, psal reklamní texty, příspěvky do Saturday Evening Post a přijal místo scenáristy v Hollywoodu</w:t>
      </w:r>
    </w:p>
    <w:p w:rsidR="00626BD1" w:rsidRDefault="00626BD1" w:rsidP="00753959">
      <w:pPr>
        <w:jc w:val="both"/>
      </w:pPr>
      <w:r>
        <w:t>- manželka Zelda se zhroutila po tzv. černém pátku r. 1929, byla umístěna do sanatoria, kde dožila</w:t>
      </w:r>
    </w:p>
    <w:p w:rsidR="00626BD1" w:rsidRDefault="00626BD1" w:rsidP="00753959">
      <w:pPr>
        <w:jc w:val="both"/>
      </w:pPr>
      <w:r>
        <w:t>- Scott se vrátil do Hollywoodu, pracoval jako scenárista a našel si novou lásku</w:t>
      </w:r>
    </w:p>
    <w:p w:rsidR="00626BD1" w:rsidRDefault="00626BD1" w:rsidP="00A415C3">
      <w:r>
        <w:t>- zemřel na infarkt v Hollywoodu v bytě své milenky</w:t>
      </w:r>
    </w:p>
    <w:p w:rsidR="00626BD1" w:rsidRPr="00FB3F10" w:rsidRDefault="00626BD1" w:rsidP="00A415C3">
      <w:r w:rsidRPr="00FB3F10">
        <w:t xml:space="preserve">● </w:t>
      </w:r>
      <w:r w:rsidRPr="00FB3F10">
        <w:rPr>
          <w:b/>
        </w:rPr>
        <w:t>zařazení autora do uměleckého směru</w:t>
      </w:r>
    </w:p>
    <w:p w:rsidR="00626BD1" w:rsidRPr="00FB3F10" w:rsidRDefault="00626BD1" w:rsidP="00A415C3">
      <w:r w:rsidRPr="00FB3F10">
        <w:t>- představitel americké meziválečné prózy</w:t>
      </w:r>
      <w:r>
        <w:t>, tzv.</w:t>
      </w:r>
      <w:r w:rsidRPr="00FB3F10">
        <w:t xml:space="preserve"> „ztracené generace“</w:t>
      </w:r>
    </w:p>
    <w:p w:rsidR="00626BD1" w:rsidRDefault="00626BD1" w:rsidP="00A415C3">
      <w:r>
        <w:t>Z</w:t>
      </w:r>
      <w:r w:rsidRPr="00B45D94">
        <w:t>tracená generace</w:t>
      </w:r>
      <w:r>
        <w:t xml:space="preserve"> (Lost generation):</w:t>
      </w:r>
    </w:p>
    <w:p w:rsidR="00626BD1" w:rsidRPr="00FB3F10" w:rsidRDefault="00626BD1" w:rsidP="00A415C3">
      <w:r>
        <w:t>- skupina</w:t>
      </w:r>
      <w:r w:rsidRPr="00FB3F10">
        <w:t xml:space="preserve"> spisovatelů narozených kolem roku </w:t>
      </w:r>
      <w:hyperlink r:id="rId5" w:tooltip="1900" w:history="1">
        <w:r w:rsidRPr="00FB3F10">
          <w:rPr>
            <w:rStyle w:val="Hyperlink"/>
            <w:color w:val="auto"/>
            <w:u w:val="none"/>
          </w:rPr>
          <w:t>1900</w:t>
        </w:r>
      </w:hyperlink>
    </w:p>
    <w:p w:rsidR="00626BD1" w:rsidRPr="00FB3F10" w:rsidRDefault="00626BD1" w:rsidP="00F85759">
      <w:pPr>
        <w:ind w:right="-144"/>
      </w:pPr>
      <w:r w:rsidRPr="00FB3F10">
        <w:t xml:space="preserve">- spisovatelé zažili </w:t>
      </w:r>
      <w:hyperlink r:id="rId6" w:tooltip="První světová válka" w:history="1">
        <w:r w:rsidRPr="00FB3F10">
          <w:rPr>
            <w:rStyle w:val="Hyperlink"/>
            <w:color w:val="auto"/>
            <w:u w:val="none"/>
          </w:rPr>
          <w:t>první světovou válku</w:t>
        </w:r>
      </w:hyperlink>
      <w:r>
        <w:t xml:space="preserve"> a</w:t>
      </w:r>
      <w:r w:rsidRPr="00FB3F10">
        <w:t xml:space="preserve"> zobrazovali ji ve svých dílech</w:t>
      </w:r>
    </w:p>
    <w:p w:rsidR="00626BD1" w:rsidRPr="00FB3F10" w:rsidRDefault="00626BD1" w:rsidP="00241E9A">
      <w:pPr>
        <w:pStyle w:val="NormalWeb"/>
        <w:spacing w:before="0" w:beforeAutospacing="0" w:after="0" w:afterAutospacing="0"/>
      </w:pPr>
      <w:r w:rsidRPr="00FB3F10">
        <w:t>- vyjadřují pocity vojáků po návratu z války</w:t>
      </w:r>
      <w:r>
        <w:t xml:space="preserve"> (vrátili se duševně </w:t>
      </w:r>
      <w:r w:rsidRPr="00FB3F10">
        <w:t>zmrzačeni a měli problémy se zařazením se do společnosti)</w:t>
      </w:r>
    </w:p>
    <w:p w:rsidR="00626BD1" w:rsidRPr="00FB3F10" w:rsidRDefault="00626BD1" w:rsidP="009014B3">
      <w:pPr>
        <w:pStyle w:val="NormalWeb"/>
        <w:spacing w:before="0" w:beforeAutospacing="0" w:after="0" w:afterAutospacing="0"/>
        <w:jc w:val="both"/>
      </w:pPr>
      <w:r w:rsidRPr="00FB3F10">
        <w:t xml:space="preserve">- pro autory jsou typické životní postoje, </w:t>
      </w:r>
      <w:r>
        <w:t xml:space="preserve">kterými dávají najevo </w:t>
      </w:r>
      <w:r w:rsidRPr="00FB3F10">
        <w:t>nesouhlas a nedůvěru ke společnosti, často staví své hrdiny do</w:t>
      </w:r>
      <w:r>
        <w:t xml:space="preserve"> </w:t>
      </w:r>
      <w:r w:rsidRPr="00FB3F10">
        <w:t>velmi nebezpečných situací, kde</w:t>
      </w:r>
      <w:r>
        <w:t xml:space="preserve"> musí prokazovat svůj charakter</w:t>
      </w:r>
    </w:p>
    <w:p w:rsidR="00626BD1" w:rsidRPr="00FB3F10" w:rsidRDefault="00626BD1" w:rsidP="00B45D94">
      <w:pPr>
        <w:pStyle w:val="NormalWeb"/>
        <w:spacing w:before="0" w:beforeAutospacing="0" w:after="0" w:afterAutospacing="0"/>
      </w:pPr>
      <w:r w:rsidRPr="00FB3F10">
        <w:t xml:space="preserve">základními tématy </w:t>
      </w:r>
      <w:r>
        <w:t xml:space="preserve">jsou: </w:t>
      </w:r>
      <w:r w:rsidRPr="00FB3F10">
        <w:t>zklamání a skepse</w:t>
      </w:r>
      <w:r>
        <w:t xml:space="preserve">, </w:t>
      </w:r>
      <w:r w:rsidRPr="00FB3F10">
        <w:t xml:space="preserve">rozklad </w:t>
      </w:r>
      <w:r>
        <w:t xml:space="preserve">lidských a společenských hodnot, </w:t>
      </w:r>
      <w:r w:rsidRPr="00FB3F10">
        <w:t xml:space="preserve">hledání východiska v útěku do přírody nebo kultury </w:t>
      </w:r>
    </w:p>
    <w:p w:rsidR="00626BD1" w:rsidRPr="00FB3F10" w:rsidRDefault="00626BD1" w:rsidP="00A415C3">
      <w:r w:rsidRPr="00FB3F10">
        <w:t xml:space="preserve">● </w:t>
      </w:r>
      <w:r w:rsidRPr="00FB3F10">
        <w:rPr>
          <w:b/>
        </w:rPr>
        <w:t>určení století, v němž autor tvořil</w:t>
      </w:r>
    </w:p>
    <w:p w:rsidR="00626BD1" w:rsidRPr="00FB3F10" w:rsidRDefault="00626BD1" w:rsidP="00EC7887">
      <w:r w:rsidRPr="00FB3F10">
        <w:t>1.</w:t>
      </w:r>
      <w:r>
        <w:t xml:space="preserve"> </w:t>
      </w:r>
      <w:r w:rsidRPr="00FB3F10">
        <w:t>polovina 20.</w:t>
      </w:r>
      <w:r>
        <w:t xml:space="preserve"> </w:t>
      </w:r>
      <w:r w:rsidRPr="00FB3F10">
        <w:t>století</w:t>
      </w:r>
    </w:p>
    <w:p w:rsidR="00626BD1" w:rsidRPr="00FB3F10" w:rsidRDefault="00626BD1" w:rsidP="00EC7887">
      <w:r w:rsidRPr="00FB3F10">
        <w:t xml:space="preserve">● </w:t>
      </w:r>
      <w:r w:rsidRPr="00FB3F10">
        <w:rPr>
          <w:b/>
        </w:rPr>
        <w:t>určení dalších autorů stejného um. směru</w:t>
      </w:r>
    </w:p>
    <w:p w:rsidR="00626BD1" w:rsidRPr="00FB3F10" w:rsidRDefault="00626BD1" w:rsidP="00FD0977">
      <w:r>
        <w:t xml:space="preserve">Ernest </w:t>
      </w:r>
      <w:r w:rsidRPr="00FB3F10">
        <w:t>Hemingway</w:t>
      </w:r>
      <w:r>
        <w:t xml:space="preserve"> </w:t>
      </w:r>
      <w:r w:rsidRPr="00FB3F10">
        <w:t>(</w:t>
      </w:r>
      <w:hyperlink r:id="rId7" w:tooltip="21. červenec" w:history="1">
        <w:r w:rsidRPr="00FB3F10">
          <w:rPr>
            <w:rStyle w:val="Hyperlink"/>
            <w:color w:val="auto"/>
            <w:u w:val="none"/>
          </w:rPr>
          <w:t>21. 7.</w:t>
        </w:r>
      </w:hyperlink>
      <w:r w:rsidRPr="00FB3F10">
        <w:t xml:space="preserve"> </w:t>
      </w:r>
      <w:hyperlink r:id="rId8" w:tooltip="1899" w:history="1">
        <w:r w:rsidRPr="00FB3F10">
          <w:rPr>
            <w:rStyle w:val="Hyperlink"/>
            <w:color w:val="auto"/>
            <w:u w:val="none"/>
          </w:rPr>
          <w:t>1899</w:t>
        </w:r>
      </w:hyperlink>
      <w:r w:rsidRPr="00FB3F10">
        <w:t xml:space="preserve">, USA – </w:t>
      </w:r>
      <w:hyperlink r:id="rId9" w:tooltip="2. červenec" w:history="1">
        <w:r w:rsidRPr="00FB3F10">
          <w:rPr>
            <w:rStyle w:val="Hyperlink"/>
            <w:color w:val="auto"/>
            <w:u w:val="none"/>
          </w:rPr>
          <w:t>2. 7.</w:t>
        </w:r>
      </w:hyperlink>
      <w:r w:rsidRPr="00FB3F10">
        <w:t xml:space="preserve"> </w:t>
      </w:r>
      <w:hyperlink r:id="rId10" w:tooltip="1961" w:history="1">
        <w:r w:rsidRPr="00FB3F10">
          <w:rPr>
            <w:rStyle w:val="Hyperlink"/>
            <w:color w:val="auto"/>
            <w:u w:val="none"/>
          </w:rPr>
          <w:t>1961</w:t>
        </w:r>
      </w:hyperlink>
      <w:r w:rsidRPr="00FB3F10">
        <w:t>, USA)</w:t>
      </w:r>
    </w:p>
    <w:p w:rsidR="00626BD1" w:rsidRDefault="00626BD1" w:rsidP="00FD0977">
      <w:r w:rsidRPr="00FB3F10">
        <w:t xml:space="preserve">- </w:t>
      </w:r>
      <w:hyperlink r:id="rId11" w:tooltip="Spojené státy americké" w:history="1">
        <w:r w:rsidRPr="00FB3F10">
          <w:rPr>
            <w:rStyle w:val="Hyperlink"/>
            <w:color w:val="auto"/>
            <w:u w:val="none"/>
          </w:rPr>
          <w:t>americký</w:t>
        </w:r>
      </w:hyperlink>
      <w:r w:rsidRPr="00FB3F10">
        <w:t xml:space="preserve"> spisovatel, novinář, povídkář, dramatik</w:t>
      </w:r>
      <w:r>
        <w:t>, čelní představitel tzv. z</w:t>
      </w:r>
      <w:r w:rsidRPr="00FB3F10">
        <w:t>tracené generace</w:t>
      </w:r>
    </w:p>
    <w:p w:rsidR="00626BD1" w:rsidRDefault="00626BD1" w:rsidP="00FD0977">
      <w:r w:rsidRPr="00FB3F10">
        <w:t>- miloval přírodu, lov a dobrodružství</w:t>
      </w:r>
      <w:r>
        <w:t>,</w:t>
      </w:r>
      <w:r w:rsidRPr="00FB3F10">
        <w:t xml:space="preserve"> hrál na </w:t>
      </w:r>
      <w:hyperlink r:id="rId12" w:tooltip="Violoncello" w:history="1">
        <w:r w:rsidRPr="00FB3F10">
          <w:rPr>
            <w:rStyle w:val="Hyperlink"/>
            <w:color w:val="auto"/>
            <w:u w:val="none"/>
          </w:rPr>
          <w:t>violoncello</w:t>
        </w:r>
      </w:hyperlink>
      <w:r>
        <w:t>,</w:t>
      </w:r>
      <w:r w:rsidRPr="00FB3F10">
        <w:t xml:space="preserve"> boxoval</w:t>
      </w:r>
      <w:r>
        <w:t>, měl rád býčí zápasy</w:t>
      </w:r>
    </w:p>
    <w:p w:rsidR="00626BD1" w:rsidRDefault="00626BD1" w:rsidP="00FD0977">
      <w:r>
        <w:t>- trpěl depresemi, holdoval alkoholu, byl 4 x rozvedený</w:t>
      </w:r>
    </w:p>
    <w:p w:rsidR="00626BD1" w:rsidRPr="00FB3F10" w:rsidRDefault="00626BD1" w:rsidP="00FD0977">
      <w:r w:rsidRPr="00FB3F10">
        <w:t>- jeho postavami jsou muži – st</w:t>
      </w:r>
      <w:r>
        <w:t>ateční, cílevědomí, ctižádostiví</w:t>
      </w:r>
      <w:r w:rsidRPr="00FB3F10">
        <w:t xml:space="preserve">, staví je do kritické mezní  </w:t>
      </w:r>
    </w:p>
    <w:p w:rsidR="00626BD1" w:rsidRPr="00FB3F10" w:rsidRDefault="00626BD1" w:rsidP="00FD0977">
      <w:r w:rsidRPr="00FB3F10">
        <w:t xml:space="preserve">  situace, zkouší</w:t>
      </w:r>
      <w:r>
        <w:t>,</w:t>
      </w:r>
      <w:r w:rsidRPr="00FB3F10">
        <w:t xml:space="preserve"> jak to hrdinové vydrží a jak se zachovají</w:t>
      </w:r>
    </w:p>
    <w:p w:rsidR="00626BD1" w:rsidRPr="00FB3F10" w:rsidRDefault="00626BD1" w:rsidP="00FD0977">
      <w:r w:rsidRPr="00FB3F10">
        <w:t>- v roce 1953 získal Pulitzerovu cenu</w:t>
      </w:r>
      <w:r>
        <w:t xml:space="preserve">, </w:t>
      </w:r>
      <w:hyperlink r:id="rId13" w:tooltip="1954" w:history="1">
        <w:r w:rsidRPr="00FB3F10">
          <w:rPr>
            <w:rStyle w:val="Hyperlink"/>
            <w:color w:val="auto"/>
            <w:u w:val="none"/>
          </w:rPr>
          <w:t>1954</w:t>
        </w:r>
      </w:hyperlink>
      <w:r w:rsidRPr="00FB3F10">
        <w:t xml:space="preserve"> </w:t>
      </w:r>
      <w:hyperlink r:id="rId14" w:tooltip="Nobelova cena za literaturu" w:history="1">
        <w:r w:rsidRPr="00FB3F10">
          <w:rPr>
            <w:rStyle w:val="Hyperlink"/>
            <w:color w:val="auto"/>
            <w:u w:val="none"/>
          </w:rPr>
          <w:t>Nobelovu cenu</w:t>
        </w:r>
      </w:hyperlink>
      <w:r w:rsidRPr="00FB3F10">
        <w:t xml:space="preserve"> za dílo </w:t>
      </w:r>
      <w:hyperlink r:id="rId15" w:tooltip="Stařec a moře" w:history="1">
        <w:r w:rsidRPr="000F6B51">
          <w:rPr>
            <w:rStyle w:val="Hyperlink"/>
            <w:i/>
            <w:color w:val="auto"/>
            <w:u w:val="none"/>
          </w:rPr>
          <w:t>Stařec a moře</w:t>
        </w:r>
      </w:hyperlink>
    </w:p>
    <w:p w:rsidR="00626BD1" w:rsidRDefault="00626BD1" w:rsidP="00FD0977">
      <w:r w:rsidRPr="00FB3F10">
        <w:t xml:space="preserve">- pravděpodobně spáchal </w:t>
      </w:r>
      <w:hyperlink r:id="rId16" w:tooltip="Sebevražda" w:history="1">
        <w:r w:rsidRPr="00FB3F10">
          <w:rPr>
            <w:rStyle w:val="Hyperlink"/>
            <w:color w:val="auto"/>
            <w:u w:val="none"/>
          </w:rPr>
          <w:t>sebevraždu</w:t>
        </w:r>
      </w:hyperlink>
      <w:r w:rsidRPr="00FB3F10">
        <w:t xml:space="preserve"> (zastřelil se puškou) </w:t>
      </w:r>
    </w:p>
    <w:p w:rsidR="00626BD1" w:rsidRDefault="00626BD1" w:rsidP="00F12F8A">
      <w:r w:rsidRPr="009014B3">
        <w:rPr>
          <w:i/>
        </w:rPr>
        <w:t>Komu zvoní hrana</w:t>
      </w:r>
      <w:r w:rsidRPr="00FB3F10">
        <w:t xml:space="preserve"> - </w:t>
      </w:r>
      <w:hyperlink r:id="rId17" w:tooltip="Román" w:history="1">
        <w:r w:rsidRPr="00FB3F10">
          <w:rPr>
            <w:rStyle w:val="Hyperlink"/>
            <w:color w:val="auto"/>
            <w:u w:val="none"/>
          </w:rPr>
          <w:t>román</w:t>
        </w:r>
      </w:hyperlink>
      <w:r w:rsidRPr="00FB3F10">
        <w:t xml:space="preserve"> z </w:t>
      </w:r>
      <w:hyperlink r:id="rId18" w:tooltip="Španělská občanská válka" w:history="1">
        <w:r w:rsidRPr="00FB3F10">
          <w:rPr>
            <w:rStyle w:val="Hyperlink"/>
            <w:color w:val="auto"/>
            <w:u w:val="none"/>
          </w:rPr>
          <w:t>občanské války ve Španělsku</w:t>
        </w:r>
      </w:hyperlink>
    </w:p>
    <w:p w:rsidR="00626BD1" w:rsidRPr="00FB3F10" w:rsidRDefault="00626BD1" w:rsidP="00F12F8A">
      <w:r w:rsidRPr="00686CE2">
        <w:rPr>
          <w:i/>
        </w:rPr>
        <w:t xml:space="preserve">Zelené pahorky africké </w:t>
      </w:r>
      <w:r>
        <w:t>– o lovu v Africe</w:t>
      </w:r>
    </w:p>
    <w:p w:rsidR="00626BD1" w:rsidRDefault="00626BD1" w:rsidP="00F12F8A">
      <w:pPr>
        <w:jc w:val="both"/>
      </w:pPr>
      <w:r w:rsidRPr="00ED7756">
        <w:rPr>
          <w:i/>
        </w:rPr>
        <w:t>Sbohem, armádo!</w:t>
      </w:r>
      <w:r>
        <w:t xml:space="preserve"> – román o vztahu amerického poručíka na italské frontě Frederica Henryho a anglické ošetřovatelky Catherine Barkleyové.</w:t>
      </w:r>
    </w:p>
    <w:p w:rsidR="00626BD1" w:rsidRDefault="00626BD1" w:rsidP="000F6B51">
      <w:pPr>
        <w:jc w:val="both"/>
      </w:pPr>
      <w:r w:rsidRPr="009014B3">
        <w:rPr>
          <w:i/>
        </w:rPr>
        <w:t>Stařec a moře</w:t>
      </w:r>
      <w:r>
        <w:t xml:space="preserve"> - novela, hlavním hrdinou je stařec Santiago, jež bojuje do poslední chvíle s hrdostí a vírou proti nepřízni osudu. V knize je výrazná metoda ledovce.</w:t>
      </w:r>
    </w:p>
    <w:p w:rsidR="00626BD1" w:rsidRDefault="00626BD1" w:rsidP="00466A3C">
      <w:r w:rsidRPr="00B45D94">
        <w:t>William Faulkner</w:t>
      </w:r>
      <w:r>
        <w:t xml:space="preserve"> (1897-1962)</w:t>
      </w:r>
    </w:p>
    <w:p w:rsidR="00626BD1" w:rsidRDefault="00626BD1" w:rsidP="00B45D94">
      <w:r>
        <w:t xml:space="preserve">- Američan, </w:t>
      </w:r>
      <w:r w:rsidRPr="00FB3F10">
        <w:t xml:space="preserve">prozaik, básník, </w:t>
      </w:r>
      <w:r>
        <w:t xml:space="preserve">scénárista, </w:t>
      </w:r>
      <w:r w:rsidRPr="00FB3F10">
        <w:t>nositel Nobelovy ceny</w:t>
      </w:r>
      <w:r w:rsidRPr="00DE267A">
        <w:t xml:space="preserve"> </w:t>
      </w:r>
      <w:r>
        <w:t>za literaturu (1949)</w:t>
      </w:r>
    </w:p>
    <w:p w:rsidR="00626BD1" w:rsidRDefault="00626BD1" w:rsidP="00B45D94">
      <w:r>
        <w:t>- absolvoval letecký výcvik</w:t>
      </w:r>
    </w:p>
    <w:p w:rsidR="00626BD1" w:rsidRDefault="00626BD1" w:rsidP="00B45D94">
      <w:r>
        <w:t xml:space="preserve">- v roce </w:t>
      </w:r>
      <w:hyperlink r:id="rId19" w:tooltip="1918" w:history="1">
        <w:r w:rsidRPr="00DE267A">
          <w:rPr>
            <w:rStyle w:val="Hyperlink"/>
            <w:color w:val="auto"/>
            <w:u w:val="none"/>
          </w:rPr>
          <w:t>1918</w:t>
        </w:r>
      </w:hyperlink>
      <w:r>
        <w:t xml:space="preserve"> byl poslán s Královským letectvem do </w:t>
      </w:r>
      <w:hyperlink r:id="rId20" w:tooltip="Francie" w:history="1">
        <w:r w:rsidRPr="00DE267A">
          <w:rPr>
            <w:rStyle w:val="Hyperlink"/>
            <w:color w:val="auto"/>
            <w:u w:val="none"/>
          </w:rPr>
          <w:t>Francie</w:t>
        </w:r>
      </w:hyperlink>
      <w:r>
        <w:t>, kde byl při cvičném letu raněn</w:t>
      </w:r>
    </w:p>
    <w:p w:rsidR="00626BD1" w:rsidRDefault="00626BD1" w:rsidP="00B45D94">
      <w:r>
        <w:t xml:space="preserve">- obránce práv černochů </w:t>
      </w:r>
    </w:p>
    <w:p w:rsidR="00626BD1" w:rsidRDefault="00626BD1" w:rsidP="00B45D94">
      <w:r>
        <w:t>- celý život hájil právo umělce na soukromí</w:t>
      </w:r>
    </w:p>
    <w:p w:rsidR="00626BD1" w:rsidRPr="00FB3F10" w:rsidRDefault="00626BD1" w:rsidP="00F81F1E">
      <w:r w:rsidRPr="00FB3F10">
        <w:t xml:space="preserve">díla: </w:t>
      </w:r>
      <w:r w:rsidRPr="009014B3">
        <w:rPr>
          <w:i/>
        </w:rPr>
        <w:t>Absolone, Absolone, Pobertové, Vojákův žold</w:t>
      </w:r>
    </w:p>
    <w:p w:rsidR="00626BD1" w:rsidRDefault="00626BD1" w:rsidP="00F81F1E">
      <w:r w:rsidRPr="00B45D94">
        <w:t>John Steinbeck</w:t>
      </w:r>
      <w:r>
        <w:t xml:space="preserve"> (1902-1968)</w:t>
      </w:r>
    </w:p>
    <w:p w:rsidR="00626BD1" w:rsidRDefault="00626BD1" w:rsidP="00B45D94">
      <w:r>
        <w:t xml:space="preserve">- Američan, </w:t>
      </w:r>
      <w:r w:rsidRPr="00FB3F10">
        <w:t>nositel Nobelovy ceny</w:t>
      </w:r>
      <w:r w:rsidRPr="00DE267A">
        <w:t xml:space="preserve"> </w:t>
      </w:r>
      <w:r>
        <w:t>za literaturu (1962)</w:t>
      </w:r>
    </w:p>
    <w:p w:rsidR="00626BD1" w:rsidRPr="00117F4E" w:rsidRDefault="00626BD1" w:rsidP="00B45D94">
      <w:r>
        <w:t xml:space="preserve">- </w:t>
      </w:r>
      <w:r w:rsidRPr="00FB3F10">
        <w:t>nositel Pulitzerovy ceny</w:t>
      </w:r>
      <w:r>
        <w:t xml:space="preserve"> (1940) - </w:t>
      </w:r>
      <w:r w:rsidRPr="00117F4E">
        <w:t xml:space="preserve">prestižní </w:t>
      </w:r>
      <w:hyperlink r:id="rId21" w:tooltip="Spojené státy americké" w:history="1">
        <w:r w:rsidRPr="00117F4E">
          <w:rPr>
            <w:rStyle w:val="Hyperlink"/>
            <w:color w:val="auto"/>
            <w:u w:val="none"/>
          </w:rPr>
          <w:t>americké</w:t>
        </w:r>
      </w:hyperlink>
      <w:r w:rsidRPr="00117F4E">
        <w:t xml:space="preserve"> </w:t>
      </w:r>
      <w:hyperlink r:id="rId22" w:tooltip="Žurnalistika" w:history="1">
        <w:r w:rsidRPr="00117F4E">
          <w:rPr>
            <w:rStyle w:val="Hyperlink"/>
            <w:color w:val="auto"/>
            <w:u w:val="none"/>
          </w:rPr>
          <w:t>žurnalistické</w:t>
        </w:r>
      </w:hyperlink>
      <w:r w:rsidRPr="00117F4E">
        <w:t xml:space="preserve"> a </w:t>
      </w:r>
      <w:hyperlink r:id="rId23" w:tooltip="Umění" w:history="1">
        <w:r w:rsidRPr="00117F4E">
          <w:rPr>
            <w:rStyle w:val="Hyperlink"/>
            <w:color w:val="auto"/>
            <w:u w:val="none"/>
          </w:rPr>
          <w:t>umělecké</w:t>
        </w:r>
      </w:hyperlink>
      <w:r w:rsidRPr="00117F4E">
        <w:t xml:space="preserve"> </w:t>
      </w:r>
      <w:r>
        <w:t>ocenění</w:t>
      </w:r>
    </w:p>
    <w:p w:rsidR="00626BD1" w:rsidRDefault="00626BD1" w:rsidP="00B45D94">
      <w:r>
        <w:t>- prokazuje zájem o sociální problémy</w:t>
      </w:r>
    </w:p>
    <w:p w:rsidR="00626BD1" w:rsidRDefault="00626BD1" w:rsidP="00F81F1E">
      <w:pPr>
        <w:rPr>
          <w:i/>
        </w:rPr>
      </w:pPr>
      <w:r w:rsidRPr="00FB3F10">
        <w:t xml:space="preserve">díla: </w:t>
      </w:r>
      <w:r w:rsidRPr="009014B3">
        <w:rPr>
          <w:i/>
        </w:rPr>
        <w:t>O myších a lidech, Hrozny hněvu, Na východ od ráje</w:t>
      </w:r>
    </w:p>
    <w:p w:rsidR="00626BD1" w:rsidRDefault="00626BD1" w:rsidP="009014B3">
      <w:pPr>
        <w:rPr>
          <w:kern w:val="36"/>
        </w:rPr>
      </w:pPr>
    </w:p>
    <w:p w:rsidR="00626BD1" w:rsidRDefault="00626BD1" w:rsidP="009014B3">
      <w:pPr>
        <w:rPr>
          <w:kern w:val="36"/>
        </w:rPr>
      </w:pPr>
      <w:r>
        <w:rPr>
          <w:kern w:val="36"/>
        </w:rPr>
        <w:t>autoři spjatí s americkou ztracenou generací společnou tematikou:</w:t>
      </w:r>
    </w:p>
    <w:p w:rsidR="00626BD1" w:rsidRDefault="00626BD1" w:rsidP="009014B3">
      <w:pPr>
        <w:rPr>
          <w:kern w:val="36"/>
        </w:rPr>
      </w:pPr>
      <w:r w:rsidRPr="00B45D94">
        <w:rPr>
          <w:kern w:val="36"/>
        </w:rPr>
        <w:t>Erich Maria Remarque</w:t>
      </w:r>
      <w:r>
        <w:rPr>
          <w:kern w:val="36"/>
        </w:rPr>
        <w:t xml:space="preserve"> (vl. jménem </w:t>
      </w:r>
      <w:r>
        <w:t>Erich Paul Remark</w:t>
      </w:r>
      <w:r>
        <w:rPr>
          <w:kern w:val="36"/>
        </w:rPr>
        <w:t>) (1898-1970)</w:t>
      </w:r>
    </w:p>
    <w:p w:rsidR="00626BD1" w:rsidRPr="006A5E3F" w:rsidRDefault="00626BD1" w:rsidP="009014B3">
      <w:pPr>
        <w:rPr>
          <w:kern w:val="36"/>
        </w:rPr>
      </w:pPr>
      <w:r>
        <w:rPr>
          <w:kern w:val="36"/>
        </w:rPr>
        <w:t xml:space="preserve">- Němec, </w:t>
      </w:r>
      <w:r>
        <w:t>odešel jako dobrovolník do 1. světové války, v roce 1918 byl raněn</w:t>
      </w:r>
    </w:p>
    <w:p w:rsidR="00626BD1" w:rsidRDefault="00626BD1" w:rsidP="009014B3">
      <w:pPr>
        <w:rPr>
          <w:bCs/>
        </w:rPr>
      </w:pPr>
      <w:r>
        <w:t>- zajímal se o automobilové závody a nějaký čas i aktivně závodil</w:t>
      </w:r>
    </w:p>
    <w:p w:rsidR="00626BD1" w:rsidRDefault="00626BD1" w:rsidP="009014B3">
      <w:r>
        <w:t>- po nástupu fašismu v Německu v roce 1933 se dostal na seznam</w:t>
      </w:r>
      <w:r>
        <w:tab/>
        <w:t xml:space="preserve">zakázaných autorů </w:t>
      </w:r>
    </w:p>
    <w:p w:rsidR="00626BD1" w:rsidRDefault="00626BD1" w:rsidP="009014B3">
      <w:r>
        <w:t>- v roce 1938 byl zbaven německého občanství</w:t>
      </w:r>
    </w:p>
    <w:p w:rsidR="00626BD1" w:rsidRDefault="00626BD1" w:rsidP="009014B3">
      <w:pPr>
        <w:rPr>
          <w:bCs/>
        </w:rPr>
      </w:pPr>
      <w:r>
        <w:t>- nacistická propaganda prohlásila, že byl doopravdy Paul Kramer (Remarque pozpátku), Žid, který se nezúčastnil 1.sv.války, a tudíž ji nemůže popisovat</w:t>
      </w:r>
    </w:p>
    <w:p w:rsidR="00626BD1" w:rsidRDefault="00626BD1" w:rsidP="009014B3">
      <w:pPr>
        <w:rPr>
          <w:bCs/>
        </w:rPr>
      </w:pPr>
      <w:r>
        <w:t>- v roce 1939 odjel do New Yorku, kde získal americké občanství</w:t>
      </w:r>
    </w:p>
    <w:p w:rsidR="00626BD1" w:rsidRDefault="00626BD1" w:rsidP="009014B3">
      <w:pPr>
        <w:rPr>
          <w:bCs/>
        </w:rPr>
      </w:pPr>
      <w:r>
        <w:rPr>
          <w:bCs/>
        </w:rPr>
        <w:t xml:space="preserve">- oženil se s </w:t>
      </w:r>
      <w:r>
        <w:t>bývalou manželkou</w:t>
      </w:r>
      <w:r w:rsidRPr="00877DF0">
        <w:t xml:space="preserve"> </w:t>
      </w:r>
      <w:hyperlink r:id="rId24" w:tooltip="Charlie Chaplin" w:history="1">
        <w:r w:rsidRPr="00877DF0">
          <w:rPr>
            <w:rStyle w:val="Hyperlink"/>
            <w:color w:val="auto"/>
            <w:u w:val="none"/>
          </w:rPr>
          <w:t>Charlieho Chaplina</w:t>
        </w:r>
      </w:hyperlink>
    </w:p>
    <w:p w:rsidR="00626BD1" w:rsidRDefault="00626BD1" w:rsidP="009014B3">
      <w:pPr>
        <w:rPr>
          <w:bCs/>
        </w:rPr>
      </w:pPr>
      <w:r>
        <w:t xml:space="preserve">- do vlasti se nikdy nevrátil (styděl za to, čeho jsou </w:t>
      </w:r>
      <w:hyperlink r:id="rId25" w:tooltip="Němci" w:history="1">
        <w:r w:rsidRPr="00877DF0">
          <w:rPr>
            <w:rStyle w:val="Hyperlink"/>
            <w:color w:val="auto"/>
            <w:u w:val="none"/>
          </w:rPr>
          <w:t>Němci</w:t>
        </w:r>
      </w:hyperlink>
      <w:r w:rsidRPr="00877DF0">
        <w:t xml:space="preserve"> schopní</w:t>
      </w:r>
      <w:r>
        <w:t>)</w:t>
      </w:r>
    </w:p>
    <w:p w:rsidR="00626BD1" w:rsidRDefault="00626BD1" w:rsidP="00F81F1E">
      <w:pPr>
        <w:rPr>
          <w:bCs/>
          <w:i/>
        </w:rPr>
      </w:pPr>
      <w:r w:rsidRPr="00FB3F10">
        <w:rPr>
          <w:bCs/>
        </w:rPr>
        <w:t xml:space="preserve">díla: </w:t>
      </w:r>
      <w:r w:rsidRPr="009014B3">
        <w:rPr>
          <w:bCs/>
          <w:i/>
        </w:rPr>
        <w:t>Na západní frontě klid, Miluj bližního svého, Tři kamarádi</w:t>
      </w:r>
    </w:p>
    <w:p w:rsidR="00626BD1" w:rsidRDefault="00626BD1" w:rsidP="003E4C35">
      <w:pPr>
        <w:rPr>
          <w:bCs/>
        </w:rPr>
      </w:pPr>
      <w:r w:rsidRPr="00B45D94">
        <w:rPr>
          <w:bCs/>
        </w:rPr>
        <w:t>Romain Rolland</w:t>
      </w:r>
      <w:r>
        <w:rPr>
          <w:bCs/>
        </w:rPr>
        <w:t xml:space="preserve"> (1866-1944)</w:t>
      </w:r>
    </w:p>
    <w:p w:rsidR="00626BD1" w:rsidRPr="00B45D94" w:rsidRDefault="00626BD1" w:rsidP="003E4C35">
      <w:pPr>
        <w:rPr>
          <w:bCs/>
        </w:rPr>
      </w:pPr>
      <w:r>
        <w:rPr>
          <w:bCs/>
        </w:rPr>
        <w:t xml:space="preserve">- Francouz, </w:t>
      </w:r>
      <w:r w:rsidRPr="00FB3F10">
        <w:t>prozaik, dramatik, esejista, hudeb</w:t>
      </w:r>
      <w:r>
        <w:t>ní historik a literární kritik</w:t>
      </w:r>
    </w:p>
    <w:p w:rsidR="00626BD1" w:rsidRPr="00FB3F10" w:rsidRDefault="00626BD1" w:rsidP="003E4C35">
      <w:r>
        <w:t xml:space="preserve">- </w:t>
      </w:r>
      <w:r w:rsidRPr="00FB3F10">
        <w:t>nositel Nobelovy ceny</w:t>
      </w:r>
      <w:r>
        <w:t xml:space="preserve"> za literaturu (1915)</w:t>
      </w:r>
    </w:p>
    <w:p w:rsidR="00626BD1" w:rsidRDefault="00626BD1" w:rsidP="003E4C35">
      <w:pPr>
        <w:rPr>
          <w:bCs/>
        </w:rPr>
      </w:pPr>
      <w:r w:rsidRPr="00117F4E">
        <w:t xml:space="preserve">- </w:t>
      </w:r>
      <w:r w:rsidRPr="00117F4E">
        <w:rPr>
          <w:bCs/>
        </w:rPr>
        <w:t>pracoval v nově vzniklém Červeném kříži</w:t>
      </w:r>
    </w:p>
    <w:p w:rsidR="00626BD1" w:rsidRDefault="00626BD1" w:rsidP="003E4C35">
      <w:pPr>
        <w:rPr>
          <w:bCs/>
        </w:rPr>
      </w:pPr>
      <w:r>
        <w:rPr>
          <w:bCs/>
        </w:rPr>
        <w:t xml:space="preserve">- </w:t>
      </w:r>
      <w:r>
        <w:t xml:space="preserve">profesor </w:t>
      </w:r>
      <w:r w:rsidRPr="00117F4E">
        <w:rPr>
          <w:bCs/>
        </w:rPr>
        <w:t>dějin umění a dějin hudby</w:t>
      </w:r>
    </w:p>
    <w:p w:rsidR="00626BD1" w:rsidRPr="00117F4E" w:rsidRDefault="00626BD1" w:rsidP="003E4C35">
      <w:r>
        <w:rPr>
          <w:bCs/>
        </w:rPr>
        <w:t xml:space="preserve">- </w:t>
      </w:r>
      <w:r w:rsidRPr="00117F4E">
        <w:rPr>
          <w:bCs/>
        </w:rPr>
        <w:t>kritizoval fašismus</w:t>
      </w:r>
    </w:p>
    <w:p w:rsidR="00626BD1" w:rsidRDefault="00626BD1" w:rsidP="003E4C35">
      <w:pPr>
        <w:rPr>
          <w:bCs/>
        </w:rPr>
      </w:pPr>
      <w:r w:rsidRPr="00117F4E">
        <w:rPr>
          <w:bCs/>
        </w:rPr>
        <w:t>- propagoval Sovětský svaz a j</w:t>
      </w:r>
      <w:r>
        <w:rPr>
          <w:bCs/>
        </w:rPr>
        <w:t>eho socialistickou formu vlády</w:t>
      </w:r>
    </w:p>
    <w:p w:rsidR="00626BD1" w:rsidRPr="003E4C35" w:rsidRDefault="00626BD1" w:rsidP="00F81F1E">
      <w:r w:rsidRPr="00117F4E">
        <w:t xml:space="preserve">díla: </w:t>
      </w:r>
      <w:r w:rsidRPr="009014B3">
        <w:rPr>
          <w:i/>
        </w:rPr>
        <w:t>Jan Kryštof, Petr a Lucie, Dobrý člověk ještě žije</w:t>
      </w:r>
    </w:p>
    <w:p w:rsidR="00626BD1" w:rsidRPr="00FB3F10" w:rsidRDefault="00626BD1" w:rsidP="009D0A16">
      <w:r w:rsidRPr="00FB3F10">
        <w:t xml:space="preserve">● </w:t>
      </w:r>
      <w:r w:rsidRPr="00FB3F10">
        <w:rPr>
          <w:b/>
        </w:rPr>
        <w:t>názvy (případně obsahy) dalších autorových děl</w:t>
      </w:r>
    </w:p>
    <w:p w:rsidR="00626BD1" w:rsidRDefault="00626BD1" w:rsidP="00F12F8A">
      <w:r>
        <w:t>- napsal 5 románů, poslední je nedokončený</w:t>
      </w:r>
    </w:p>
    <w:p w:rsidR="00626BD1" w:rsidRDefault="00626BD1" w:rsidP="00F12F8A">
      <w:r>
        <w:t>- všechny byly zfilmovány, některé vícekrát</w:t>
      </w:r>
    </w:p>
    <w:p w:rsidR="00626BD1" w:rsidRDefault="00626BD1" w:rsidP="00F12F8A">
      <w:r>
        <w:t>- píše o generaci 20. let, tzv. zlaté mládeži</w:t>
      </w:r>
    </w:p>
    <w:p w:rsidR="00626BD1" w:rsidRDefault="00626BD1" w:rsidP="00F12F8A">
      <w:r w:rsidRPr="006A5E3F">
        <w:rPr>
          <w:i/>
        </w:rPr>
        <w:t>Na prahu ráje</w:t>
      </w:r>
      <w:r>
        <w:t xml:space="preserve"> – 1920, prvotina</w:t>
      </w:r>
    </w:p>
    <w:p w:rsidR="00626BD1" w:rsidRDefault="00626BD1" w:rsidP="00F12F8A">
      <w:r w:rsidRPr="006A5E3F">
        <w:rPr>
          <w:i/>
        </w:rPr>
        <w:t>Krásní a prokletí</w:t>
      </w:r>
      <w:r>
        <w:t xml:space="preserve"> - 1922</w:t>
      </w:r>
    </w:p>
    <w:p w:rsidR="00626BD1" w:rsidRDefault="00626BD1" w:rsidP="00F12F8A">
      <w:r w:rsidRPr="006A5E3F">
        <w:rPr>
          <w:i/>
        </w:rPr>
        <w:t>Velký Gatsby</w:t>
      </w:r>
      <w:r>
        <w:t xml:space="preserve"> - 1925</w:t>
      </w:r>
    </w:p>
    <w:p w:rsidR="00626BD1" w:rsidRDefault="00626BD1" w:rsidP="00F12F8A">
      <w:r w:rsidRPr="006A5E3F">
        <w:rPr>
          <w:i/>
        </w:rPr>
        <w:t>Něžná je noc</w:t>
      </w:r>
      <w:r>
        <w:t xml:space="preserve"> – 1934, hlavním hrdinou je psychiatr Dick Diver, který se oženil s pacientkou Nicole. Psal ho 9 let, byl to propadák.</w:t>
      </w:r>
    </w:p>
    <w:p w:rsidR="00626BD1" w:rsidRDefault="00626BD1" w:rsidP="00F12F8A">
      <w:r w:rsidRPr="006A5E3F">
        <w:rPr>
          <w:i/>
        </w:rPr>
        <w:t>Poslední magnát</w:t>
      </w:r>
      <w:r>
        <w:t xml:space="preserve"> – nedokončený, vydán posmrtně, zasazeno do prostředí filmu</w:t>
      </w:r>
    </w:p>
    <w:p w:rsidR="00626BD1" w:rsidRDefault="00626BD1" w:rsidP="00F12F8A">
      <w:r>
        <w:t>Povídky:</w:t>
      </w:r>
    </w:p>
    <w:p w:rsidR="00626BD1" w:rsidRPr="006A5E3F" w:rsidRDefault="00626BD1" w:rsidP="00F12F8A">
      <w:pPr>
        <w:rPr>
          <w:i/>
        </w:rPr>
      </w:pPr>
      <w:r w:rsidRPr="006A5E3F">
        <w:rPr>
          <w:i/>
        </w:rPr>
        <w:t>Žabci a filozofové</w:t>
      </w:r>
    </w:p>
    <w:p w:rsidR="00626BD1" w:rsidRDefault="00626BD1" w:rsidP="006A5E3F">
      <w:r w:rsidRPr="006A5E3F">
        <w:rPr>
          <w:i/>
        </w:rPr>
        <w:t>Povídky jazzového věku</w:t>
      </w:r>
      <w:r>
        <w:t xml:space="preserve"> – obsahuje povídku Podivuhodný případ Benjamina Buttona</w:t>
      </w:r>
    </w:p>
    <w:p w:rsidR="00626BD1" w:rsidRDefault="00626BD1" w:rsidP="00A415C3">
      <w:pPr>
        <w:rPr>
          <w:b/>
        </w:rPr>
      </w:pPr>
      <w:r>
        <w:rPr>
          <w:b/>
        </w:rPr>
        <w:br w:type="page"/>
      </w:r>
      <w:r w:rsidRPr="00FB3F10">
        <w:rPr>
          <w:b/>
        </w:rPr>
        <w:t>Charakteristika uměleckého textu jako celku:</w:t>
      </w:r>
    </w:p>
    <w:p w:rsidR="00626BD1" w:rsidRPr="00537AB4" w:rsidRDefault="00626BD1" w:rsidP="00A415C3"/>
    <w:p w:rsidR="00626BD1" w:rsidRPr="00FB3F10" w:rsidRDefault="00626BD1" w:rsidP="00A415C3">
      <w:pPr>
        <w:rPr>
          <w:b/>
        </w:rPr>
      </w:pPr>
      <w:r w:rsidRPr="00FB3F10">
        <w:t xml:space="preserve">● </w:t>
      </w:r>
      <w:r w:rsidRPr="00FB3F10">
        <w:rPr>
          <w:b/>
        </w:rPr>
        <w:t xml:space="preserve">literární druh </w:t>
      </w:r>
    </w:p>
    <w:p w:rsidR="00626BD1" w:rsidRPr="00FB3F10" w:rsidRDefault="00626BD1" w:rsidP="00A415C3">
      <w:r w:rsidRPr="00FB3F10">
        <w:t>epika</w:t>
      </w:r>
    </w:p>
    <w:p w:rsidR="00626BD1" w:rsidRPr="00FB3F10" w:rsidRDefault="00626BD1" w:rsidP="00A415C3">
      <w:r w:rsidRPr="00FB3F10">
        <w:t xml:space="preserve">● </w:t>
      </w:r>
      <w:r w:rsidRPr="00FB3F10">
        <w:rPr>
          <w:b/>
        </w:rPr>
        <w:t>literární žánr</w:t>
      </w:r>
      <w:r w:rsidRPr="00FB3F10">
        <w:t xml:space="preserve">  </w:t>
      </w:r>
    </w:p>
    <w:p w:rsidR="00626BD1" w:rsidRPr="00FB3F10" w:rsidRDefault="00626BD1" w:rsidP="00A415C3">
      <w:r>
        <w:t>román</w:t>
      </w:r>
    </w:p>
    <w:p w:rsidR="00626BD1" w:rsidRPr="00FB3F10" w:rsidRDefault="00626BD1" w:rsidP="00A415C3">
      <w:r w:rsidRPr="00FB3F10">
        <w:t xml:space="preserve">● </w:t>
      </w:r>
      <w:r w:rsidRPr="00FB3F10">
        <w:rPr>
          <w:b/>
        </w:rPr>
        <w:t>literární forma</w:t>
      </w:r>
      <w:r w:rsidRPr="00FB3F10">
        <w:t xml:space="preserve"> </w:t>
      </w:r>
    </w:p>
    <w:p w:rsidR="00626BD1" w:rsidRPr="00FB3F10" w:rsidRDefault="00626BD1" w:rsidP="00A415C3">
      <w:r w:rsidRPr="00FB3F10">
        <w:t>próza</w:t>
      </w:r>
    </w:p>
    <w:p w:rsidR="00626BD1" w:rsidRPr="00FB3F10" w:rsidRDefault="00626BD1" w:rsidP="00A415C3">
      <w:r w:rsidRPr="00FB3F10">
        <w:t xml:space="preserve">● </w:t>
      </w:r>
      <w:r w:rsidRPr="00FB3F10">
        <w:rPr>
          <w:b/>
        </w:rPr>
        <w:t>dominantní slohový postup</w:t>
      </w:r>
    </w:p>
    <w:p w:rsidR="00626BD1" w:rsidRPr="00FB3F10" w:rsidRDefault="00626BD1" w:rsidP="00A415C3">
      <w:r w:rsidRPr="00FB3F10">
        <w:t xml:space="preserve">vyprávěcí </w:t>
      </w:r>
    </w:p>
    <w:p w:rsidR="00626BD1" w:rsidRPr="00FB3F10" w:rsidRDefault="00626BD1" w:rsidP="00A415C3">
      <w:pPr>
        <w:rPr>
          <w:b/>
        </w:rPr>
      </w:pPr>
      <w:r w:rsidRPr="00FB3F10">
        <w:rPr>
          <w:b/>
        </w:rPr>
        <w:t>● typ vypravěče</w:t>
      </w:r>
    </w:p>
    <w:p w:rsidR="00626BD1" w:rsidRPr="00FB3F10" w:rsidRDefault="00626BD1" w:rsidP="00A415C3">
      <w:r>
        <w:t>Ich-forma, vypravěčem je Nick Carraway, který se přistěhoval blízka Gatsbyho</w:t>
      </w:r>
    </w:p>
    <w:p w:rsidR="00626BD1" w:rsidRPr="00FB3F10" w:rsidRDefault="00626BD1" w:rsidP="00A415C3">
      <w:pPr>
        <w:rPr>
          <w:b/>
        </w:rPr>
      </w:pPr>
      <w:r w:rsidRPr="00FB3F10">
        <w:rPr>
          <w:b/>
        </w:rPr>
        <w:t>● vysvětlení názvu díla</w:t>
      </w:r>
    </w:p>
    <w:p w:rsidR="00626BD1" w:rsidRPr="00FB3F10" w:rsidRDefault="00626BD1" w:rsidP="00B77F09">
      <w:pPr>
        <w:jc w:val="both"/>
      </w:pPr>
      <w:r>
        <w:t>Velký Gatsby – přezdívka hlavního hrdiny Jay Gatze, který je velmi zámožný</w:t>
      </w:r>
    </w:p>
    <w:p w:rsidR="00626BD1" w:rsidRPr="00FB3F10" w:rsidRDefault="00626BD1" w:rsidP="00A415C3">
      <w:r w:rsidRPr="00FB3F10">
        <w:t xml:space="preserve">● </w:t>
      </w:r>
      <w:r w:rsidRPr="00FB3F10">
        <w:rPr>
          <w:b/>
        </w:rPr>
        <w:t>posouzení aktuálnosti díla</w:t>
      </w:r>
    </w:p>
    <w:p w:rsidR="00626BD1" w:rsidRPr="00FB3F10" w:rsidRDefault="00626BD1" w:rsidP="00A415C3">
      <w:r>
        <w:t>Honba za penězi a posuzování lidí podle jejich pověsti je stále aktuální.</w:t>
      </w:r>
    </w:p>
    <w:p w:rsidR="00626BD1" w:rsidRPr="00FB3F10" w:rsidRDefault="00626BD1" w:rsidP="00A415C3">
      <w:r w:rsidRPr="00FB3F10">
        <w:t xml:space="preserve">● </w:t>
      </w:r>
      <w:r w:rsidRPr="00FB3F10">
        <w:rPr>
          <w:b/>
        </w:rPr>
        <w:t>určení místa a času textu</w:t>
      </w:r>
    </w:p>
    <w:p w:rsidR="00626BD1" w:rsidRDefault="00626BD1" w:rsidP="00A415C3">
      <w:r>
        <w:t>místo: New York, Long Island</w:t>
      </w:r>
    </w:p>
    <w:p w:rsidR="00626BD1" w:rsidRPr="00FB3F10" w:rsidRDefault="00626BD1" w:rsidP="00A415C3">
      <w:r>
        <w:t>čas: 20. léta 20. století</w:t>
      </w:r>
    </w:p>
    <w:p w:rsidR="00626BD1" w:rsidRDefault="00626BD1" w:rsidP="00EC7A7D">
      <w:pPr>
        <w:rPr>
          <w:b/>
        </w:rPr>
      </w:pPr>
      <w:r w:rsidRPr="00FB3F10">
        <w:t xml:space="preserve">● </w:t>
      </w:r>
      <w:r w:rsidRPr="00FB3F10">
        <w:rPr>
          <w:b/>
        </w:rPr>
        <w:t>stručné nastínění děje</w:t>
      </w:r>
    </w:p>
    <w:p w:rsidR="00626BD1" w:rsidRDefault="00626BD1" w:rsidP="001C4528">
      <w:pPr>
        <w:jc w:val="both"/>
      </w:pPr>
      <w:r>
        <w:tab/>
        <w:t>Nick Carraway se po první světové válce přestěhoval do New Yorku. Pracuje zde jako makléř a rád by vydělal hodně peněz. Jeho novým sousedem na Long Islandu, tzv. Západním vejci, je Jay Gatz řečený Velký Gatsby. Ten pořádá nákladné večírky a je oblíbený široko daleko, Nick však na jednom z nich zjišťuje, že o něm nikdo neví nic bližšího.</w:t>
      </w:r>
    </w:p>
    <w:p w:rsidR="00626BD1" w:rsidRDefault="00626BD1" w:rsidP="001C4528">
      <w:pPr>
        <w:jc w:val="both"/>
      </w:pPr>
      <w:r>
        <w:tab/>
        <w:t>Na Západním vejci bydlí také Nickova vzdálená sestřenice Daisy, její manžel Tom Buchanan a malá dcerka. Tom je Daisy nevěrný s Myrtle Wilsonovou, manželkou automechanika z města, a všichni o tom vědí. Daisy není šťastná.</w:t>
      </w:r>
    </w:p>
    <w:p w:rsidR="00626BD1" w:rsidRDefault="00626BD1" w:rsidP="001C4528">
      <w:pPr>
        <w:jc w:val="both"/>
      </w:pPr>
      <w:r>
        <w:tab/>
        <w:t>Nick na večírku poznal přítelkyni Daisy, hráčku golfu Jordan. Začnou spolu chodit a Nick se o Velkém Gatsbym dovídá prostřednictvím Jordan čím dál víc. Gatsby se původně jmenoval Gatz a byl z chudých poměrů. Utekl z domova a postupně si vydělal dost peněz. Potom poznal Daisy a bezhlavě se do ní zamiloval. Znali se jen měsíc, než musel odejít do války. Ve válce dosáhl hodnosti majora a nějaký čas studoval na univerzitě v Oxfordu. Daisy se mezitím vdala, ačkoli mu slibovala, že na něj počká. Gatsby nyní údajně obchoduje s alkoholem a dělá všechno pro to, aby Daisy získal.</w:t>
      </w:r>
    </w:p>
    <w:p w:rsidR="00626BD1" w:rsidRDefault="00626BD1" w:rsidP="001C4528">
      <w:pPr>
        <w:jc w:val="both"/>
      </w:pPr>
      <w:r>
        <w:tab/>
        <w:t>Gatsby Nicka poprosí, jestli by se s Daisy nemohl setkat v jeho domě. Je velmi nervózní a Daisy překvapená. Znovu se stávají milenci a Gatsby by pro Daisy udělal cokoli.</w:t>
      </w:r>
    </w:p>
    <w:p w:rsidR="00626BD1" w:rsidRDefault="00626BD1" w:rsidP="001C4528">
      <w:pPr>
        <w:jc w:val="both"/>
      </w:pPr>
      <w:r>
        <w:tab/>
        <w:t>Ve společnosti se manželé Tom a Daisy Buchananovi často setkávají s Nickem i Gatsbym. Gatsby Tomovi řekne, že ho jeho žena nemiluje, protože miluje jeho. Po této hádce Daisy a Gatsby odjíždějí Gatsbyho autem, řídí Daisy a v rozrušení přejede a zabije ženu, která proti autu vyběhla. Touto ženou je Myrtle, milenka Toma. Manžel zabité Wilson je zdrcený, protože se ke všemu dověděl o Myrtlině nevěře. Dozví se, že auto, které přejelo jeho ženu, patří Gatsbymu, neví však, kdo byl manželčiným milencem.</w:t>
      </w:r>
    </w:p>
    <w:p w:rsidR="00626BD1" w:rsidRDefault="00626BD1" w:rsidP="00A65BD3">
      <w:pPr>
        <w:jc w:val="both"/>
      </w:pPr>
      <w:r>
        <w:tab/>
        <w:t>Wilson se rozhodne pomstít a zastřelí Gatsbyho v jeho domě. Následně se sám střelí. Nick zdrceně sleduje, že na Gatsbyho pohřeb nikdo nepřišel. Daisy odjela s manželem, který se nedozvěděl, že vražedkyní byla ona.</w:t>
      </w:r>
    </w:p>
    <w:p w:rsidR="00626BD1" w:rsidRDefault="00626BD1" w:rsidP="00EC7A7D">
      <w:pPr>
        <w:jc w:val="both"/>
        <w:rPr>
          <w:b/>
        </w:rPr>
      </w:pPr>
      <w:r w:rsidRPr="00FB3F10">
        <w:t xml:space="preserve">● </w:t>
      </w:r>
      <w:r w:rsidRPr="00FB3F10">
        <w:rPr>
          <w:b/>
        </w:rPr>
        <w:t>určení smyslu díla</w:t>
      </w:r>
    </w:p>
    <w:p w:rsidR="00626BD1" w:rsidRPr="00FB3F10" w:rsidRDefault="00626BD1" w:rsidP="00075EFE">
      <w:pPr>
        <w:jc w:val="both"/>
      </w:pPr>
      <w:r>
        <w:tab/>
        <w:t xml:space="preserve">Vyšší společnost je zkažená penězi a ani největší láska nemůže zachránit vztahy, které jsou falešné. </w:t>
      </w:r>
    </w:p>
    <w:p w:rsidR="00626BD1" w:rsidRPr="00FB3F10" w:rsidRDefault="00626BD1" w:rsidP="00A415C3">
      <w:pPr>
        <w:rPr>
          <w:b/>
        </w:rPr>
      </w:pPr>
      <w:r w:rsidRPr="00FB3F10">
        <w:rPr>
          <w:b/>
        </w:rPr>
        <w:t>● pravděpodobný adresát</w:t>
      </w:r>
    </w:p>
    <w:p w:rsidR="00626BD1" w:rsidRPr="00FB3F10" w:rsidRDefault="00626BD1" w:rsidP="00B77F09">
      <w:pPr>
        <w:jc w:val="both"/>
      </w:pPr>
      <w:r>
        <w:t>Kdokoli, kniha není úzce zaměřena.</w:t>
      </w:r>
    </w:p>
    <w:p w:rsidR="00626BD1" w:rsidRDefault="00626BD1" w:rsidP="00A415C3">
      <w:pPr>
        <w:rPr>
          <w:b/>
        </w:rPr>
      </w:pPr>
      <w:r w:rsidRPr="00FB3F10">
        <w:t xml:space="preserve">● </w:t>
      </w:r>
      <w:r w:rsidRPr="00FB3F10">
        <w:rPr>
          <w:b/>
        </w:rPr>
        <w:t>zařazení knihy do kontextu celého autorova díla</w:t>
      </w:r>
    </w:p>
    <w:p w:rsidR="00626BD1" w:rsidRDefault="00626BD1" w:rsidP="00A415C3">
      <w:r>
        <w:t>Román byl napsán jako třetí v pořadí, kdy už byl Fitzgerald známým a úspěšným spisovatelem, ale nedosáhl většího úspěchu. Po vydání však propadl alkoholu a další kniha vyšla až za 9 let, navíc nebyla úspěšná.</w:t>
      </w:r>
    </w:p>
    <w:p w:rsidR="00626BD1" w:rsidRPr="007A67A6" w:rsidRDefault="00626BD1" w:rsidP="00DC5041">
      <w:r>
        <w:t xml:space="preserve">Stal se oblíbeným až v 50. letech, stal se povinnou četbou. </w:t>
      </w:r>
    </w:p>
    <w:p w:rsidR="00626BD1" w:rsidRPr="00FB3F10" w:rsidRDefault="00626BD1" w:rsidP="00A415C3">
      <w:r w:rsidRPr="00FB3F10">
        <w:t xml:space="preserve">● </w:t>
      </w:r>
      <w:r w:rsidRPr="00FB3F10">
        <w:rPr>
          <w:b/>
        </w:rPr>
        <w:t>tematicky podobné dílo</w:t>
      </w:r>
    </w:p>
    <w:p w:rsidR="00626BD1" w:rsidRPr="00FB3F10" w:rsidRDefault="00626BD1" w:rsidP="004D46FF">
      <w:r>
        <w:t xml:space="preserve">F. S. Fitzgerald – </w:t>
      </w:r>
      <w:r w:rsidRPr="00DC5041">
        <w:rPr>
          <w:i/>
        </w:rPr>
        <w:t>Krásní a prokletí</w:t>
      </w:r>
      <w:r>
        <w:t>: zobrazení americké smetánky ve 20. letech</w:t>
      </w:r>
    </w:p>
    <w:p w:rsidR="00626BD1" w:rsidRDefault="00626BD1" w:rsidP="004D46FF">
      <w:pPr>
        <w:rPr>
          <w:b/>
        </w:rPr>
      </w:pPr>
      <w:r w:rsidRPr="00FB3F10">
        <w:t xml:space="preserve">● </w:t>
      </w:r>
      <w:r w:rsidRPr="00FB3F10">
        <w:rPr>
          <w:b/>
        </w:rPr>
        <w:t>porovnání s filmovou verzí nebo dramatizací</w:t>
      </w:r>
    </w:p>
    <w:p w:rsidR="00626BD1" w:rsidRDefault="00626BD1" w:rsidP="004D46FF">
      <w:r>
        <w:t>Román byl zfilmován celkem 5 x. Nejznámější je filmové zpracování z roku 1974 s Robertem Redfordem v hlavní roli. Nejnovější zpracování (2013) s Leonardem Dicapriem má hodnocení 73 %.</w:t>
      </w:r>
    </w:p>
    <w:p w:rsidR="00626BD1" w:rsidRPr="00DC5041" w:rsidRDefault="00626BD1" w:rsidP="004D46FF">
      <w:r>
        <w:t>Podle románu vznikla roku 1999 opera Velký Gatsby.</w:t>
      </w:r>
    </w:p>
    <w:p w:rsidR="00626BD1" w:rsidRDefault="00626BD1" w:rsidP="00813176">
      <w:pPr>
        <w:rPr>
          <w:b/>
        </w:rPr>
      </w:pPr>
      <w:r>
        <w:rPr>
          <w:b/>
        </w:rPr>
        <w:br w:type="page"/>
      </w:r>
      <w:r w:rsidRPr="00FB3F10">
        <w:rPr>
          <w:b/>
        </w:rPr>
        <w:t>Úryvek k</w:t>
      </w:r>
      <w:r>
        <w:rPr>
          <w:b/>
        </w:rPr>
        <w:t> </w:t>
      </w:r>
      <w:r w:rsidRPr="00FB3F10">
        <w:rPr>
          <w:b/>
        </w:rPr>
        <w:t>rozboru</w:t>
      </w:r>
    </w:p>
    <w:p w:rsidR="00626BD1" w:rsidRDefault="00626BD1" w:rsidP="00B4516F">
      <w:pPr>
        <w:rPr>
          <w:b/>
        </w:rPr>
      </w:pPr>
    </w:p>
    <w:p w:rsidR="00626BD1" w:rsidRPr="00B4516F" w:rsidRDefault="00626BD1" w:rsidP="00B4516F">
      <w:pPr>
        <w:ind w:firstLine="708"/>
      </w:pPr>
      <w:r w:rsidRPr="00B4516F">
        <w:t xml:space="preserve">„Vy bydlíte na </w:t>
      </w:r>
      <w:r>
        <w:t xml:space="preserve">Západním Vejci,“ poznamenala s </w:t>
      </w:r>
      <w:r w:rsidRPr="00B4516F">
        <w:t xml:space="preserve">opovržením. „Znám tam někoho.“ </w:t>
      </w:r>
    </w:p>
    <w:p w:rsidR="00626BD1" w:rsidRPr="00B4516F" w:rsidRDefault="00626BD1" w:rsidP="00B4516F">
      <w:pPr>
        <w:ind w:firstLine="708"/>
      </w:pPr>
      <w:r w:rsidRPr="00B4516F">
        <w:t xml:space="preserve">„Neznám tam ani živou –“ </w:t>
      </w:r>
    </w:p>
    <w:p w:rsidR="00626BD1" w:rsidRPr="00B4516F" w:rsidRDefault="00626BD1" w:rsidP="00B4516F">
      <w:pPr>
        <w:ind w:firstLine="708"/>
      </w:pPr>
      <w:r w:rsidRPr="00B4516F">
        <w:t xml:space="preserve">„Přece musíte znát Gatsbyho.“ </w:t>
      </w:r>
    </w:p>
    <w:p w:rsidR="00626BD1" w:rsidRPr="00B4516F" w:rsidRDefault="00626BD1" w:rsidP="00B4516F">
      <w:pPr>
        <w:ind w:firstLine="708"/>
      </w:pPr>
      <w:r w:rsidRPr="00B4516F">
        <w:t xml:space="preserve">„Gatsbyho?“ zeptala se Daisy. „Jakého Gatsbyho?“ </w:t>
      </w:r>
    </w:p>
    <w:p w:rsidR="00626BD1" w:rsidRPr="00B4516F" w:rsidRDefault="00626BD1" w:rsidP="004052E2">
      <w:pPr>
        <w:ind w:firstLine="708"/>
        <w:jc w:val="both"/>
      </w:pPr>
      <w:r w:rsidRPr="00B4516F">
        <w:t xml:space="preserve">Než jsem mohl odpovědět, že to je můj soused, ohlásili večeři. Tom Buchanan mi pánovitě vklínil strnulou ruku do podpaží a vyvedl mě z pokoje, jako by </w:t>
      </w:r>
      <w:r>
        <w:t>přesunoval figurku v </w:t>
      </w:r>
      <w:r w:rsidRPr="00B4516F">
        <w:t xml:space="preserve">dámě na jiné políčko. </w:t>
      </w:r>
    </w:p>
    <w:p w:rsidR="00626BD1" w:rsidRPr="00B4516F" w:rsidRDefault="00626BD1" w:rsidP="004052E2">
      <w:pPr>
        <w:ind w:firstLine="708"/>
        <w:jc w:val="both"/>
      </w:pPr>
      <w:r w:rsidRPr="00B4516F">
        <w:t xml:space="preserve">Beze spěchu, štíhlé a nedbalé, s rukama lehce opřenýma v bok, obě mladé ženy nás předešly na růžově zbarvenou verandu, otevřenou směrem k západu slunce, </w:t>
      </w:r>
      <w:r>
        <w:t>kde na stole v </w:t>
      </w:r>
      <w:r w:rsidRPr="00B4516F">
        <w:t xml:space="preserve">ochablém větru blikaly čtyři svíčky. </w:t>
      </w:r>
    </w:p>
    <w:p w:rsidR="00626BD1" w:rsidRPr="00B4516F" w:rsidRDefault="00626BD1" w:rsidP="004052E2">
      <w:pPr>
        <w:ind w:firstLine="708"/>
        <w:jc w:val="both"/>
      </w:pPr>
      <w:r w:rsidRPr="00B4516F">
        <w:t xml:space="preserve">„K čemu svíčky?“ protestovala Daisy a zamračila se. Uhasila je prsty. „Za čtrnáct dní je nejdelší den v roce.“ </w:t>
      </w:r>
    </w:p>
    <w:p w:rsidR="00626BD1" w:rsidRPr="00B4516F" w:rsidRDefault="00626BD1" w:rsidP="004052E2">
      <w:pPr>
        <w:ind w:firstLine="708"/>
        <w:jc w:val="both"/>
      </w:pPr>
      <w:r w:rsidRPr="00B4516F">
        <w:t xml:space="preserve">Podívala se na nás celá rozzářená. „Taky vždycky čekáte na nejdelší den v roce a pak ho propasete? Já vždycky čekám na nejdelší den v roce a pak ho propasu.“ </w:t>
      </w:r>
    </w:p>
    <w:p w:rsidR="00626BD1" w:rsidRPr="00B4516F" w:rsidRDefault="00626BD1" w:rsidP="004052E2">
      <w:pPr>
        <w:ind w:firstLine="708"/>
        <w:jc w:val="both"/>
      </w:pPr>
      <w:r w:rsidRPr="00B4516F">
        <w:t xml:space="preserve">„Měli bychom si něco vymyslet,“ zívla slečna Bakerová a sedla si ke stolu, jako kdyby lezla do postele. </w:t>
      </w:r>
    </w:p>
    <w:p w:rsidR="00626BD1" w:rsidRPr="00C727ED" w:rsidRDefault="00626BD1" w:rsidP="00B4516F">
      <w:pPr>
        <w:ind w:firstLine="708"/>
      </w:pPr>
      <w:r w:rsidRPr="00B4516F">
        <w:t xml:space="preserve">„Dobře,“ řekla Daisy. „A co si vymyslíme?“ Obrátila se bezradně ke mně: „Co si lidé vymýšlejí?“ </w:t>
      </w:r>
      <w:r w:rsidRPr="00B4516F">
        <w:tab/>
      </w:r>
    </w:p>
    <w:p w:rsidR="00626BD1" w:rsidRPr="00FB3F10" w:rsidRDefault="00626BD1" w:rsidP="00732C14">
      <w:pPr>
        <w:rPr>
          <w:b/>
        </w:rPr>
      </w:pPr>
      <w:r w:rsidRPr="00FB3F10">
        <w:rPr>
          <w:b/>
        </w:rPr>
        <w:t>Charakteristika úryvku z uměleckého textu:</w:t>
      </w:r>
    </w:p>
    <w:p w:rsidR="00626BD1" w:rsidRPr="00FB3F10" w:rsidRDefault="00626BD1" w:rsidP="00732C14">
      <w:pPr>
        <w:rPr>
          <w:b/>
        </w:rPr>
      </w:pPr>
      <w:r w:rsidRPr="00FB3F10">
        <w:t xml:space="preserve">● </w:t>
      </w:r>
      <w:r w:rsidRPr="00FB3F10">
        <w:rPr>
          <w:b/>
        </w:rPr>
        <w:t>atmosféra úryvku</w:t>
      </w:r>
    </w:p>
    <w:p w:rsidR="00626BD1" w:rsidRPr="00FB3F10" w:rsidRDefault="00626BD1" w:rsidP="00B77F09">
      <w:pPr>
        <w:jc w:val="both"/>
      </w:pPr>
      <w:r>
        <w:t>Společenská, Nick a ostatní volně konverzují.</w:t>
      </w:r>
    </w:p>
    <w:p w:rsidR="00626BD1" w:rsidRPr="00FB3F10" w:rsidRDefault="00626BD1" w:rsidP="00732C14">
      <w:pPr>
        <w:rPr>
          <w:b/>
        </w:rPr>
      </w:pPr>
      <w:r w:rsidRPr="00FB3F10">
        <w:rPr>
          <w:b/>
        </w:rPr>
        <w:t>● počet postav</w:t>
      </w:r>
    </w:p>
    <w:p w:rsidR="00626BD1" w:rsidRPr="00FB3F10" w:rsidRDefault="00626BD1" w:rsidP="00A415C3">
      <w:r>
        <w:t>4 - Nick, Daisy, Jordan, Tom</w:t>
      </w:r>
    </w:p>
    <w:p w:rsidR="00626BD1" w:rsidRPr="00FB3F10" w:rsidRDefault="00626BD1" w:rsidP="00BD6C47">
      <w:pPr>
        <w:rPr>
          <w:b/>
        </w:rPr>
      </w:pPr>
      <w:r w:rsidRPr="00FB3F10">
        <w:t xml:space="preserve">● </w:t>
      </w:r>
      <w:r w:rsidRPr="00FB3F10">
        <w:rPr>
          <w:b/>
        </w:rPr>
        <w:t>charakteristika vystupujících postav (přímá, nepřímá)</w:t>
      </w:r>
    </w:p>
    <w:p w:rsidR="00626BD1" w:rsidRDefault="00626BD1" w:rsidP="00B77F09">
      <w:pPr>
        <w:jc w:val="both"/>
        <w:rPr>
          <w:color w:val="000000"/>
        </w:rPr>
      </w:pPr>
      <w:r>
        <w:rPr>
          <w:color w:val="000000"/>
        </w:rPr>
        <w:t>Nick – makléř, vypravěč, který však stojí v pozadí příběhu, z chudých poměrů, nezkažený, upřímný</w:t>
      </w:r>
    </w:p>
    <w:p w:rsidR="00626BD1" w:rsidRDefault="00626BD1" w:rsidP="00B77F09">
      <w:pPr>
        <w:jc w:val="both"/>
        <w:rPr>
          <w:color w:val="000000"/>
        </w:rPr>
      </w:pPr>
      <w:r>
        <w:rPr>
          <w:color w:val="000000"/>
        </w:rPr>
        <w:t>Daisy – zkažená zbohatlá panička, krásná, ale jen navenek</w:t>
      </w:r>
    </w:p>
    <w:p w:rsidR="00626BD1" w:rsidRDefault="00626BD1" w:rsidP="00B77F09">
      <w:pPr>
        <w:jc w:val="both"/>
        <w:rPr>
          <w:color w:val="000000"/>
        </w:rPr>
      </w:pPr>
      <w:r>
        <w:rPr>
          <w:color w:val="000000"/>
        </w:rPr>
        <w:t>Jordan – sportovní typ, přítelkyně Nicka, její povaha není zcela vykreslená</w:t>
      </w:r>
    </w:p>
    <w:p w:rsidR="00626BD1" w:rsidRPr="00FA3D70" w:rsidRDefault="00626BD1" w:rsidP="00B77F09">
      <w:pPr>
        <w:jc w:val="both"/>
        <w:rPr>
          <w:color w:val="000000"/>
        </w:rPr>
      </w:pPr>
      <w:r>
        <w:rPr>
          <w:color w:val="000000"/>
        </w:rPr>
        <w:t>Tom – nevěrný manžel, zbohatlík</w:t>
      </w:r>
    </w:p>
    <w:p w:rsidR="00626BD1" w:rsidRPr="00FB3F10" w:rsidRDefault="00626BD1" w:rsidP="00732C14">
      <w:r w:rsidRPr="00FB3F10">
        <w:t xml:space="preserve">● </w:t>
      </w:r>
      <w:r w:rsidRPr="00FB3F10">
        <w:rPr>
          <w:b/>
        </w:rPr>
        <w:t>charakteristika dalších postav</w:t>
      </w:r>
    </w:p>
    <w:p w:rsidR="00626BD1" w:rsidRDefault="00626BD1" w:rsidP="00B77F09">
      <w:pPr>
        <w:jc w:val="both"/>
      </w:pPr>
      <w:r>
        <w:t>Gatsby – vypracoval se sám, žije osaměle, až nekriticky miluje Daisy, pořádá večírky, ale nemá opravdové přátele</w:t>
      </w:r>
    </w:p>
    <w:p w:rsidR="00626BD1" w:rsidRPr="00C727ED" w:rsidRDefault="00626BD1" w:rsidP="00B77F09">
      <w:pPr>
        <w:jc w:val="both"/>
      </w:pPr>
      <w:r>
        <w:t>Myrtle – milenka Toma, důvěřivá</w:t>
      </w:r>
    </w:p>
    <w:p w:rsidR="00626BD1" w:rsidRPr="00FB3F10" w:rsidRDefault="00626BD1" w:rsidP="00732C14">
      <w:r w:rsidRPr="00FB3F10">
        <w:t xml:space="preserve">● </w:t>
      </w:r>
      <w:r w:rsidRPr="00FB3F10">
        <w:rPr>
          <w:b/>
        </w:rPr>
        <w:t>vztahy mezi postavami</w:t>
      </w:r>
    </w:p>
    <w:p w:rsidR="00626BD1" w:rsidRDefault="00626BD1" w:rsidP="00B77F09">
      <w:pPr>
        <w:jc w:val="both"/>
      </w:pPr>
      <w:r>
        <w:t>Nick + Jordan – milenci</w:t>
      </w:r>
    </w:p>
    <w:p w:rsidR="00626BD1" w:rsidRDefault="00626BD1" w:rsidP="00B77F09">
      <w:pPr>
        <w:jc w:val="both"/>
      </w:pPr>
      <w:r>
        <w:t>Daisy + Tom – manželé</w:t>
      </w:r>
    </w:p>
    <w:p w:rsidR="00626BD1" w:rsidRDefault="00626BD1" w:rsidP="00B77F09">
      <w:pPr>
        <w:jc w:val="both"/>
      </w:pPr>
      <w:r>
        <w:t>Daisy + Gatsby – milenci</w:t>
      </w:r>
    </w:p>
    <w:p w:rsidR="00626BD1" w:rsidRPr="00FB3F10" w:rsidRDefault="00626BD1" w:rsidP="00B77F09">
      <w:pPr>
        <w:jc w:val="both"/>
      </w:pPr>
      <w:r>
        <w:t>Tom + Myrtle - milenci</w:t>
      </w:r>
    </w:p>
    <w:p w:rsidR="00626BD1" w:rsidRPr="00FB3F10" w:rsidRDefault="00626BD1" w:rsidP="00732C14">
      <w:r w:rsidRPr="00FB3F10">
        <w:t xml:space="preserve">● </w:t>
      </w:r>
      <w:r w:rsidRPr="00FB3F10">
        <w:rPr>
          <w:b/>
        </w:rPr>
        <w:t>zařazení úryvku do kontextu celého díla</w:t>
      </w:r>
    </w:p>
    <w:p w:rsidR="00626BD1" w:rsidRPr="00FB3F10" w:rsidRDefault="00626BD1" w:rsidP="00A415C3">
      <w:r>
        <w:t>Začátek knihy, kdy se Daisy dozví, že její dávná láska Gatsby bydlí poblíž.</w:t>
      </w:r>
    </w:p>
    <w:p w:rsidR="00626BD1" w:rsidRDefault="00626BD1" w:rsidP="00A415C3">
      <w:pPr>
        <w:rPr>
          <w:b/>
        </w:rPr>
      </w:pPr>
      <w:r>
        <w:t xml:space="preserve">● </w:t>
      </w:r>
      <w:r w:rsidRPr="00FA3D70">
        <w:rPr>
          <w:b/>
        </w:rPr>
        <w:t>použité jazykové prostředky</w:t>
      </w:r>
    </w:p>
    <w:p w:rsidR="00626BD1" w:rsidRPr="00B4516F" w:rsidRDefault="00626BD1" w:rsidP="00842FF5">
      <w:r>
        <w:t xml:space="preserve">nedořečenost - </w:t>
      </w:r>
      <w:r w:rsidRPr="00842FF5">
        <w:rPr>
          <w:i/>
        </w:rPr>
        <w:t>„Neznám tam ani živou –“</w:t>
      </w:r>
      <w:r w:rsidRPr="00B4516F">
        <w:t xml:space="preserve"> </w:t>
      </w:r>
    </w:p>
    <w:p w:rsidR="00626BD1" w:rsidRDefault="00626BD1" w:rsidP="00A415C3">
      <w:r>
        <w:t xml:space="preserve">přirovnání - </w:t>
      </w:r>
      <w:r w:rsidRPr="00842FF5">
        <w:rPr>
          <w:i/>
        </w:rPr>
        <w:t>vyvedl mě z pokoje, jako by přesunoval figurku v</w:t>
      </w:r>
      <w:r>
        <w:rPr>
          <w:i/>
        </w:rPr>
        <w:t> </w:t>
      </w:r>
      <w:r w:rsidRPr="00842FF5">
        <w:rPr>
          <w:i/>
        </w:rPr>
        <w:t>dámě</w:t>
      </w:r>
      <w:r>
        <w:rPr>
          <w:i/>
        </w:rPr>
        <w:t xml:space="preserve">, </w:t>
      </w:r>
      <w:r w:rsidRPr="00842FF5">
        <w:rPr>
          <w:i/>
        </w:rPr>
        <w:t>sedla si ke stolu, jako kdyby lezla do postele</w:t>
      </w:r>
    </w:p>
    <w:p w:rsidR="00626BD1" w:rsidRDefault="00626BD1" w:rsidP="00A415C3">
      <w:r>
        <w:t xml:space="preserve">epiteton - </w:t>
      </w:r>
      <w:r w:rsidRPr="00842FF5">
        <w:rPr>
          <w:i/>
        </w:rPr>
        <w:t>růžově zbarvenou verandu</w:t>
      </w:r>
    </w:p>
    <w:p w:rsidR="00626BD1" w:rsidRDefault="00626BD1" w:rsidP="00A415C3">
      <w:r>
        <w:t xml:space="preserve">hovorové slovo – </w:t>
      </w:r>
      <w:r w:rsidRPr="00842FF5">
        <w:rPr>
          <w:i/>
        </w:rPr>
        <w:t>vždycky</w:t>
      </w:r>
    </w:p>
    <w:p w:rsidR="00626BD1" w:rsidRDefault="00626BD1" w:rsidP="00A415C3"/>
    <w:sectPr w:rsidR="00626BD1" w:rsidSect="00A415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6CF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62864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1AEDF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F2475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39A7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A809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8CFF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16A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86D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9542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47476"/>
    <w:multiLevelType w:val="multilevel"/>
    <w:tmpl w:val="6BB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ED108D8"/>
    <w:multiLevelType w:val="multilevel"/>
    <w:tmpl w:val="E16A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1EA7497"/>
    <w:multiLevelType w:val="hybridMultilevel"/>
    <w:tmpl w:val="ABEE7234"/>
    <w:lvl w:ilvl="0" w:tplc="6FC40E1C">
      <w:start w:val="3"/>
      <w:numFmt w:val="bullet"/>
      <w:lvlText w:val="-"/>
      <w:lvlJc w:val="left"/>
      <w:pPr>
        <w:tabs>
          <w:tab w:val="num" w:pos="-207"/>
        </w:tabs>
        <w:ind w:left="-207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13">
    <w:nsid w:val="13846585"/>
    <w:multiLevelType w:val="multilevel"/>
    <w:tmpl w:val="CA7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9312A5B"/>
    <w:multiLevelType w:val="multilevel"/>
    <w:tmpl w:val="2AEC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D9D5187"/>
    <w:multiLevelType w:val="hybridMultilevel"/>
    <w:tmpl w:val="F3D498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970DDA"/>
    <w:multiLevelType w:val="multilevel"/>
    <w:tmpl w:val="44F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9C37F3"/>
    <w:multiLevelType w:val="hybridMultilevel"/>
    <w:tmpl w:val="5540FD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63D3292"/>
    <w:multiLevelType w:val="multilevel"/>
    <w:tmpl w:val="6F22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9C93AB9"/>
    <w:multiLevelType w:val="multilevel"/>
    <w:tmpl w:val="3968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D342E2"/>
    <w:multiLevelType w:val="hybridMultilevel"/>
    <w:tmpl w:val="4BA6B8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540A16"/>
    <w:multiLevelType w:val="hybridMultilevel"/>
    <w:tmpl w:val="5A6A1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B73C87"/>
    <w:multiLevelType w:val="hybridMultilevel"/>
    <w:tmpl w:val="FB0A6C8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87D4E7B"/>
    <w:multiLevelType w:val="hybridMultilevel"/>
    <w:tmpl w:val="217A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2762A"/>
    <w:multiLevelType w:val="multilevel"/>
    <w:tmpl w:val="D840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E3709ED"/>
    <w:multiLevelType w:val="hybridMultilevel"/>
    <w:tmpl w:val="27C8B074"/>
    <w:lvl w:ilvl="0" w:tplc="C786E2CC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0096A35"/>
    <w:multiLevelType w:val="multilevel"/>
    <w:tmpl w:val="4E0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B69425D"/>
    <w:multiLevelType w:val="multilevel"/>
    <w:tmpl w:val="660A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1E0DA8"/>
    <w:multiLevelType w:val="multilevel"/>
    <w:tmpl w:val="45F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032B90"/>
    <w:multiLevelType w:val="hybridMultilevel"/>
    <w:tmpl w:val="EC029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CD6795"/>
    <w:multiLevelType w:val="hybridMultilevel"/>
    <w:tmpl w:val="39A6F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D1770F"/>
    <w:multiLevelType w:val="multilevel"/>
    <w:tmpl w:val="A3B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2867716"/>
    <w:multiLevelType w:val="multilevel"/>
    <w:tmpl w:val="A972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635446E3"/>
    <w:multiLevelType w:val="hybridMultilevel"/>
    <w:tmpl w:val="4E9AEED4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>
    <w:nsid w:val="66424915"/>
    <w:multiLevelType w:val="hybridMultilevel"/>
    <w:tmpl w:val="F604892C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FE735D9"/>
    <w:multiLevelType w:val="hybridMultilevel"/>
    <w:tmpl w:val="CDF6CCAE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710477AE"/>
    <w:multiLevelType w:val="hybridMultilevel"/>
    <w:tmpl w:val="9C3411F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78B57EC"/>
    <w:multiLevelType w:val="hybridMultilevel"/>
    <w:tmpl w:val="9280DB98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77AB1E78"/>
    <w:multiLevelType w:val="multilevel"/>
    <w:tmpl w:val="25A6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0"/>
  </w:num>
  <w:num w:numId="3">
    <w:abstractNumId w:val="15"/>
  </w:num>
  <w:num w:numId="4">
    <w:abstractNumId w:val="29"/>
  </w:num>
  <w:num w:numId="5">
    <w:abstractNumId w:val="35"/>
  </w:num>
  <w:num w:numId="6">
    <w:abstractNumId w:val="34"/>
  </w:num>
  <w:num w:numId="7">
    <w:abstractNumId w:val="37"/>
  </w:num>
  <w:num w:numId="8">
    <w:abstractNumId w:val="22"/>
  </w:num>
  <w:num w:numId="9">
    <w:abstractNumId w:val="33"/>
  </w:num>
  <w:num w:numId="10">
    <w:abstractNumId w:val="17"/>
  </w:num>
  <w:num w:numId="11">
    <w:abstractNumId w:val="36"/>
  </w:num>
  <w:num w:numId="12">
    <w:abstractNumId w:val="23"/>
  </w:num>
  <w:num w:numId="13">
    <w:abstractNumId w:val="20"/>
  </w:num>
  <w:num w:numId="14">
    <w:abstractNumId w:val="12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19"/>
  </w:num>
  <w:num w:numId="27">
    <w:abstractNumId w:val="27"/>
  </w:num>
  <w:num w:numId="28">
    <w:abstractNumId w:val="13"/>
  </w:num>
  <w:num w:numId="29">
    <w:abstractNumId w:val="32"/>
  </w:num>
  <w:num w:numId="30">
    <w:abstractNumId w:val="38"/>
  </w:num>
  <w:num w:numId="31">
    <w:abstractNumId w:val="18"/>
  </w:num>
  <w:num w:numId="32">
    <w:abstractNumId w:val="10"/>
  </w:num>
  <w:num w:numId="33">
    <w:abstractNumId w:val="14"/>
  </w:num>
  <w:num w:numId="34">
    <w:abstractNumId w:val="24"/>
  </w:num>
  <w:num w:numId="35">
    <w:abstractNumId w:val="31"/>
  </w:num>
  <w:num w:numId="36">
    <w:abstractNumId w:val="11"/>
  </w:num>
  <w:num w:numId="37">
    <w:abstractNumId w:val="16"/>
  </w:num>
  <w:num w:numId="38">
    <w:abstractNumId w:val="26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7557"/>
    <w:rsid w:val="000349F1"/>
    <w:rsid w:val="0003639B"/>
    <w:rsid w:val="00075EFE"/>
    <w:rsid w:val="0008270F"/>
    <w:rsid w:val="0009387A"/>
    <w:rsid w:val="000C3083"/>
    <w:rsid w:val="000C7507"/>
    <w:rsid w:val="000F545A"/>
    <w:rsid w:val="000F6B51"/>
    <w:rsid w:val="00101469"/>
    <w:rsid w:val="00102387"/>
    <w:rsid w:val="00117F4E"/>
    <w:rsid w:val="00146400"/>
    <w:rsid w:val="001856E8"/>
    <w:rsid w:val="001932B5"/>
    <w:rsid w:val="001A040D"/>
    <w:rsid w:val="001C4528"/>
    <w:rsid w:val="001F206B"/>
    <w:rsid w:val="00220A9F"/>
    <w:rsid w:val="002262FE"/>
    <w:rsid w:val="00241E9A"/>
    <w:rsid w:val="002420FB"/>
    <w:rsid w:val="00242E97"/>
    <w:rsid w:val="002801FF"/>
    <w:rsid w:val="00281571"/>
    <w:rsid w:val="00285065"/>
    <w:rsid w:val="002B660A"/>
    <w:rsid w:val="002B7CFD"/>
    <w:rsid w:val="002C5AFB"/>
    <w:rsid w:val="00304565"/>
    <w:rsid w:val="003365D0"/>
    <w:rsid w:val="00342180"/>
    <w:rsid w:val="0034583E"/>
    <w:rsid w:val="003900D1"/>
    <w:rsid w:val="003E096B"/>
    <w:rsid w:val="003E2BC2"/>
    <w:rsid w:val="003E4C35"/>
    <w:rsid w:val="003E622F"/>
    <w:rsid w:val="004052E2"/>
    <w:rsid w:val="00434DFE"/>
    <w:rsid w:val="00450BE3"/>
    <w:rsid w:val="00466A3C"/>
    <w:rsid w:val="00474739"/>
    <w:rsid w:val="004A7DD9"/>
    <w:rsid w:val="004B67CD"/>
    <w:rsid w:val="004C0A59"/>
    <w:rsid w:val="004D43C7"/>
    <w:rsid w:val="004D46FF"/>
    <w:rsid w:val="004D5346"/>
    <w:rsid w:val="00537AB4"/>
    <w:rsid w:val="00551CDE"/>
    <w:rsid w:val="00560746"/>
    <w:rsid w:val="005618B0"/>
    <w:rsid w:val="00572D6F"/>
    <w:rsid w:val="005A1DB0"/>
    <w:rsid w:val="005B31BF"/>
    <w:rsid w:val="005D7DBE"/>
    <w:rsid w:val="005F4AE7"/>
    <w:rsid w:val="006235C2"/>
    <w:rsid w:val="00626BD1"/>
    <w:rsid w:val="00662DC6"/>
    <w:rsid w:val="00686CE2"/>
    <w:rsid w:val="006A3989"/>
    <w:rsid w:val="006A5E3F"/>
    <w:rsid w:val="006C48EA"/>
    <w:rsid w:val="007023C9"/>
    <w:rsid w:val="00703209"/>
    <w:rsid w:val="0071693A"/>
    <w:rsid w:val="00732C14"/>
    <w:rsid w:val="00753959"/>
    <w:rsid w:val="00777304"/>
    <w:rsid w:val="00792C88"/>
    <w:rsid w:val="00795753"/>
    <w:rsid w:val="007A67A6"/>
    <w:rsid w:val="007B145C"/>
    <w:rsid w:val="007C5042"/>
    <w:rsid w:val="007E2F8F"/>
    <w:rsid w:val="0080025B"/>
    <w:rsid w:val="00813176"/>
    <w:rsid w:val="00833671"/>
    <w:rsid w:val="00842FF5"/>
    <w:rsid w:val="0086313A"/>
    <w:rsid w:val="00877DF0"/>
    <w:rsid w:val="0088021F"/>
    <w:rsid w:val="00880AD0"/>
    <w:rsid w:val="008821F6"/>
    <w:rsid w:val="008C7108"/>
    <w:rsid w:val="008D2FCE"/>
    <w:rsid w:val="009014B3"/>
    <w:rsid w:val="00913457"/>
    <w:rsid w:val="00932612"/>
    <w:rsid w:val="0099556C"/>
    <w:rsid w:val="009A4C49"/>
    <w:rsid w:val="009B25BE"/>
    <w:rsid w:val="009B356F"/>
    <w:rsid w:val="009C090B"/>
    <w:rsid w:val="009C1B81"/>
    <w:rsid w:val="009C5C7F"/>
    <w:rsid w:val="009D0A16"/>
    <w:rsid w:val="009D7498"/>
    <w:rsid w:val="009E035F"/>
    <w:rsid w:val="009E40AC"/>
    <w:rsid w:val="009F459D"/>
    <w:rsid w:val="00A20EFF"/>
    <w:rsid w:val="00A415C3"/>
    <w:rsid w:val="00A5548A"/>
    <w:rsid w:val="00A65BD3"/>
    <w:rsid w:val="00A7205D"/>
    <w:rsid w:val="00A773BF"/>
    <w:rsid w:val="00A9375D"/>
    <w:rsid w:val="00A94D69"/>
    <w:rsid w:val="00AD3537"/>
    <w:rsid w:val="00AD60EC"/>
    <w:rsid w:val="00AE0D8E"/>
    <w:rsid w:val="00B27557"/>
    <w:rsid w:val="00B4516F"/>
    <w:rsid w:val="00B45D94"/>
    <w:rsid w:val="00B514D6"/>
    <w:rsid w:val="00B54962"/>
    <w:rsid w:val="00B72DE4"/>
    <w:rsid w:val="00B77F09"/>
    <w:rsid w:val="00BA2DD7"/>
    <w:rsid w:val="00BB7F4E"/>
    <w:rsid w:val="00BC3DBE"/>
    <w:rsid w:val="00BD6C47"/>
    <w:rsid w:val="00BF167A"/>
    <w:rsid w:val="00BF5263"/>
    <w:rsid w:val="00C62A81"/>
    <w:rsid w:val="00C727ED"/>
    <w:rsid w:val="00CA0E78"/>
    <w:rsid w:val="00CA2B1C"/>
    <w:rsid w:val="00CA6372"/>
    <w:rsid w:val="00CD2F66"/>
    <w:rsid w:val="00CE6537"/>
    <w:rsid w:val="00CF627D"/>
    <w:rsid w:val="00D44B9C"/>
    <w:rsid w:val="00DA41F0"/>
    <w:rsid w:val="00DA436A"/>
    <w:rsid w:val="00DC4C31"/>
    <w:rsid w:val="00DC5041"/>
    <w:rsid w:val="00DE22C8"/>
    <w:rsid w:val="00DE267A"/>
    <w:rsid w:val="00DF2C6E"/>
    <w:rsid w:val="00E337F1"/>
    <w:rsid w:val="00E56555"/>
    <w:rsid w:val="00E56EB4"/>
    <w:rsid w:val="00E71580"/>
    <w:rsid w:val="00E757D3"/>
    <w:rsid w:val="00E85E06"/>
    <w:rsid w:val="00E97322"/>
    <w:rsid w:val="00EC7887"/>
    <w:rsid w:val="00EC7A7D"/>
    <w:rsid w:val="00ED6351"/>
    <w:rsid w:val="00ED7756"/>
    <w:rsid w:val="00F12F8A"/>
    <w:rsid w:val="00F25AEC"/>
    <w:rsid w:val="00F81F1E"/>
    <w:rsid w:val="00F85759"/>
    <w:rsid w:val="00F858CC"/>
    <w:rsid w:val="00FA3D70"/>
    <w:rsid w:val="00FB3566"/>
    <w:rsid w:val="00FB39A2"/>
    <w:rsid w:val="00FB3F10"/>
    <w:rsid w:val="00FD0977"/>
    <w:rsid w:val="00FE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5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locked/>
    <w:rsid w:val="00F85759"/>
    <w:pPr>
      <w:spacing w:before="100" w:beforeAutospacing="1" w:after="100" w:afterAutospacing="1"/>
      <w:outlineLvl w:val="0"/>
    </w:pPr>
    <w:rPr>
      <w:rFonts w:eastAsia="Calibr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1464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CE65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0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02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rsid w:val="00B275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B275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029"/>
    <w:rPr>
      <w:rFonts w:ascii="Times New Roman" w:eastAsia="Times New Roman" w:hAnsi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B27557"/>
    <w:rPr>
      <w:rFonts w:ascii="Times New Roman" w:hAnsi="Times New Roman" w:cs="Times New Roman"/>
      <w:sz w:val="20"/>
      <w:szCs w:val="20"/>
      <w:lang w:eastAsia="cs-CZ"/>
    </w:rPr>
  </w:style>
  <w:style w:type="paragraph" w:styleId="BalloonText">
    <w:name w:val="Balloon Text"/>
    <w:basedOn w:val="Normal"/>
    <w:link w:val="BalloonTextChar1"/>
    <w:uiPriority w:val="99"/>
    <w:semiHidden/>
    <w:rsid w:val="00B27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29"/>
    <w:rPr>
      <w:rFonts w:ascii="Times New Roman" w:eastAsia="Times New Roman" w:hAnsi="Times New Roman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B27557"/>
    <w:rPr>
      <w:rFonts w:ascii="Tahoma" w:hAnsi="Tahoma" w:cs="Tahoma"/>
      <w:sz w:val="16"/>
      <w:szCs w:val="16"/>
      <w:lang w:eastAsia="cs-CZ"/>
    </w:rPr>
  </w:style>
  <w:style w:type="paragraph" w:styleId="NoSpacing">
    <w:name w:val="No Spacing"/>
    <w:uiPriority w:val="99"/>
    <w:qFormat/>
    <w:rsid w:val="00B27557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F627D"/>
    <w:rPr>
      <w:rFonts w:cs="Times New Roman"/>
      <w:color w:val="0000FF"/>
      <w:u w:val="single"/>
    </w:rPr>
  </w:style>
  <w:style w:type="paragraph" w:customStyle="1" w:styleId="Bezmezer1">
    <w:name w:val="Bez mezer1"/>
    <w:uiPriority w:val="99"/>
    <w:rsid w:val="00CF627D"/>
    <w:rPr>
      <w:rFonts w:eastAsia="Times New Roman"/>
      <w:lang w:eastAsia="en-US"/>
    </w:rPr>
  </w:style>
  <w:style w:type="paragraph" w:styleId="ListParagraph">
    <w:name w:val="List Paragraph"/>
    <w:basedOn w:val="Normal"/>
    <w:uiPriority w:val="99"/>
    <w:qFormat/>
    <w:rsid w:val="00CF627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9B25BE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7F2029"/>
    <w:rPr>
      <w:rFonts w:eastAsia="Times New Roman"/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locked/>
    <w:rsid w:val="009B25BE"/>
    <w:rPr>
      <w:b/>
      <w:bCs/>
    </w:rPr>
  </w:style>
  <w:style w:type="paragraph" w:styleId="NormalWeb">
    <w:name w:val="Normal (Web)"/>
    <w:basedOn w:val="Normal"/>
    <w:uiPriority w:val="99"/>
    <w:rsid w:val="00A5548A"/>
    <w:pPr>
      <w:spacing w:before="100" w:beforeAutospacing="1" w:after="100" w:afterAutospacing="1"/>
    </w:pPr>
    <w:rPr>
      <w:rFonts w:eastAsia="Calibri"/>
    </w:rPr>
  </w:style>
  <w:style w:type="character" w:styleId="Emphasis">
    <w:name w:val="Emphasis"/>
    <w:basedOn w:val="DefaultParagraphFont"/>
    <w:uiPriority w:val="99"/>
    <w:qFormat/>
    <w:locked/>
    <w:rsid w:val="00A5548A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locked/>
    <w:rsid w:val="00A5548A"/>
    <w:rPr>
      <w:rFonts w:cs="Times New Roman"/>
      <w:b/>
      <w:bCs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F85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atek-slovn-1-western">
    <w:name w:val="začátek-číslování-1-western"/>
    <w:basedOn w:val="Normal"/>
    <w:uiPriority w:val="99"/>
    <w:rsid w:val="00BD6C47"/>
    <w:pPr>
      <w:spacing w:before="100" w:beforeAutospacing="1" w:after="100" w:afterAutospacing="1"/>
    </w:pPr>
    <w:rPr>
      <w:rFonts w:eastAsia="Calibri"/>
    </w:rPr>
  </w:style>
  <w:style w:type="character" w:customStyle="1" w:styleId="apple-converted-space">
    <w:name w:val="apple-converted-space"/>
    <w:basedOn w:val="DefaultParagraphFont"/>
    <w:uiPriority w:val="99"/>
    <w:rsid w:val="00146400"/>
    <w:rPr>
      <w:rFonts w:cs="Times New Roman"/>
    </w:rPr>
  </w:style>
  <w:style w:type="character" w:customStyle="1" w:styleId="flagicon">
    <w:name w:val="flagicon"/>
    <w:basedOn w:val="DefaultParagraphFont"/>
    <w:uiPriority w:val="99"/>
    <w:rsid w:val="00146400"/>
    <w:rPr>
      <w:rFonts w:cs="Times New Roman"/>
    </w:rPr>
  </w:style>
  <w:style w:type="character" w:customStyle="1" w:styleId="mw-headline">
    <w:name w:val="mw-headline"/>
    <w:basedOn w:val="DefaultParagraphFont"/>
    <w:uiPriority w:val="99"/>
    <w:rsid w:val="00146400"/>
    <w:rPr>
      <w:rFonts w:cs="Times New Roman"/>
    </w:rPr>
  </w:style>
  <w:style w:type="character" w:customStyle="1" w:styleId="mw-editsectionmw-editsection-expanded">
    <w:name w:val="mw-editsection mw-editsection-expanded"/>
    <w:basedOn w:val="DefaultParagraphFont"/>
    <w:uiPriority w:val="99"/>
    <w:rsid w:val="00146400"/>
    <w:rPr>
      <w:rFonts w:cs="Times New Roman"/>
    </w:rPr>
  </w:style>
  <w:style w:type="character" w:customStyle="1" w:styleId="mw-editsection-bracket">
    <w:name w:val="mw-editsection-bracket"/>
    <w:basedOn w:val="DefaultParagraphFont"/>
    <w:uiPriority w:val="99"/>
    <w:rsid w:val="00146400"/>
    <w:rPr>
      <w:rFonts w:cs="Times New Roman"/>
    </w:rPr>
  </w:style>
  <w:style w:type="character" w:customStyle="1" w:styleId="mw-editsection-divider">
    <w:name w:val="mw-editsection-divider"/>
    <w:basedOn w:val="DefaultParagraphFont"/>
    <w:uiPriority w:val="99"/>
    <w:rsid w:val="00146400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CE6537"/>
    <w:rPr>
      <w:rFonts w:cs="Times New Roman"/>
      <w:color w:val="0000FF"/>
      <w:u w:val="single"/>
    </w:rPr>
  </w:style>
  <w:style w:type="character" w:customStyle="1" w:styleId="toctoggle">
    <w:name w:val="toctoggle"/>
    <w:basedOn w:val="DefaultParagraphFont"/>
    <w:uiPriority w:val="99"/>
    <w:rsid w:val="00CE6537"/>
    <w:rPr>
      <w:rFonts w:cs="Times New Roman"/>
    </w:rPr>
  </w:style>
  <w:style w:type="character" w:customStyle="1" w:styleId="tocnumber">
    <w:name w:val="tocnumber"/>
    <w:basedOn w:val="DefaultParagraphFont"/>
    <w:uiPriority w:val="99"/>
    <w:rsid w:val="00CE6537"/>
    <w:rPr>
      <w:rFonts w:cs="Times New Roman"/>
    </w:rPr>
  </w:style>
  <w:style w:type="character" w:customStyle="1" w:styleId="toctext">
    <w:name w:val="toctext"/>
    <w:basedOn w:val="DefaultParagraphFont"/>
    <w:uiPriority w:val="99"/>
    <w:rsid w:val="00CE6537"/>
    <w:rPr>
      <w:rFonts w:cs="Times New Roman"/>
    </w:rPr>
  </w:style>
  <w:style w:type="paragraph" w:customStyle="1" w:styleId="bbtext">
    <w:name w:val="bbtext"/>
    <w:basedOn w:val="Normal"/>
    <w:uiPriority w:val="99"/>
    <w:rsid w:val="00CE6537"/>
    <w:pPr>
      <w:spacing w:before="100" w:beforeAutospacing="1" w:after="100" w:afterAutospacing="1"/>
    </w:pPr>
    <w:rPr>
      <w:rFonts w:eastAsia="Calibri"/>
    </w:rPr>
  </w:style>
  <w:style w:type="character" w:customStyle="1" w:styleId="dat">
    <w:name w:val="dat"/>
    <w:basedOn w:val="DefaultParagraphFont"/>
    <w:uiPriority w:val="99"/>
    <w:rsid w:val="00E56EB4"/>
    <w:rPr>
      <w:rFonts w:cs="Times New Roman"/>
    </w:rPr>
  </w:style>
  <w:style w:type="paragraph" w:customStyle="1" w:styleId="justify">
    <w:name w:val="justify"/>
    <w:basedOn w:val="Normal"/>
    <w:uiPriority w:val="99"/>
    <w:rsid w:val="00E56EB4"/>
    <w:pPr>
      <w:spacing w:before="100" w:beforeAutospacing="1" w:after="100" w:afterAutospacing="1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0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1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13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6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13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7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14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3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15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3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15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1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16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5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18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4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19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6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197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2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20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17">
          <w:marLeft w:val="0"/>
          <w:marRight w:val="0"/>
          <w:marTop w:val="0"/>
          <w:marBottom w:val="0"/>
          <w:divBdr>
            <w:top w:val="single" w:sz="12" w:space="4" w:color="DDDDDD"/>
            <w:left w:val="none" w:sz="0" w:space="0" w:color="auto"/>
            <w:bottom w:val="single" w:sz="12" w:space="4" w:color="DDDDDD"/>
            <w:right w:val="none" w:sz="0" w:space="0" w:color="auto"/>
          </w:divBdr>
          <w:divsChild>
            <w:div w:id="1793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6132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79320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13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79320613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793206176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06166">
                  <w:marLeft w:val="240"/>
                  <w:marRight w:val="0"/>
                  <w:marTop w:val="0"/>
                  <w:marBottom w:val="24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  <w:divsChild>
                    <w:div w:id="17932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061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06178">
                  <w:marLeft w:val="240"/>
                  <w:marRight w:val="0"/>
                  <w:marTop w:val="0"/>
                  <w:marBottom w:val="24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  <w:divsChild>
                    <w:div w:id="17932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6186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61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20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11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1899" TargetMode="External"/><Relationship Id="rId13" Type="http://schemas.openxmlformats.org/officeDocument/2006/relationships/hyperlink" Target="http://cs.wikipedia.org/wiki/1954" TargetMode="External"/><Relationship Id="rId18" Type="http://schemas.openxmlformats.org/officeDocument/2006/relationships/hyperlink" Target="http://cs.wikipedia.org/wiki/%C5%A0pan%C4%9Blsk%C3%A1_ob%C4%8Dansk%C3%A1_v%C3%A1lk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s.wikipedia.org/wiki/Spojen%C3%A9_st%C3%A1ty_americk%C3%A9" TargetMode="External"/><Relationship Id="rId7" Type="http://schemas.openxmlformats.org/officeDocument/2006/relationships/hyperlink" Target="http://cs.wikipedia.org/wiki/21._%C4%8Dervenec" TargetMode="External"/><Relationship Id="rId12" Type="http://schemas.openxmlformats.org/officeDocument/2006/relationships/hyperlink" Target="http://cs.wikipedia.org/wiki/Violoncello" TargetMode="External"/><Relationship Id="rId17" Type="http://schemas.openxmlformats.org/officeDocument/2006/relationships/hyperlink" Target="http://cs.wikipedia.org/wiki/Rom%C3%A1n" TargetMode="External"/><Relationship Id="rId25" Type="http://schemas.openxmlformats.org/officeDocument/2006/relationships/hyperlink" Target="http://cs.wikipedia.org/wiki/N%C4%9Bmci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wikipedia.org/wiki/Sebevra%C5%BEda" TargetMode="External"/><Relationship Id="rId20" Type="http://schemas.openxmlformats.org/officeDocument/2006/relationships/hyperlink" Target="http://cs.wikipedia.org/wiki/Franc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Prvn%C3%AD_sv%C4%9Btov%C3%A1_v%C3%A1lka" TargetMode="External"/><Relationship Id="rId11" Type="http://schemas.openxmlformats.org/officeDocument/2006/relationships/hyperlink" Target="http://cs.wikipedia.org/wiki/Spojen%C3%A9_st%C3%A1ty_americk%C3%A9" TargetMode="External"/><Relationship Id="rId24" Type="http://schemas.openxmlformats.org/officeDocument/2006/relationships/hyperlink" Target="http://cs.wikipedia.org/wiki/Charlie_Chaplin" TargetMode="External"/><Relationship Id="rId5" Type="http://schemas.openxmlformats.org/officeDocument/2006/relationships/hyperlink" Target="http://cs.wikipedia.org/wiki/1900" TargetMode="External"/><Relationship Id="rId15" Type="http://schemas.openxmlformats.org/officeDocument/2006/relationships/hyperlink" Target="http://cs.wikipedia.org/wiki/Sta%C5%99ec_a_mo%C5%99e" TargetMode="External"/><Relationship Id="rId23" Type="http://schemas.openxmlformats.org/officeDocument/2006/relationships/hyperlink" Target="http://cs.wikipedia.org/wiki/Um%C4%9Bn%C3%AD" TargetMode="External"/><Relationship Id="rId10" Type="http://schemas.openxmlformats.org/officeDocument/2006/relationships/hyperlink" Target="http://cs.wikipedia.org/wiki/1961" TargetMode="External"/><Relationship Id="rId19" Type="http://schemas.openxmlformats.org/officeDocument/2006/relationships/hyperlink" Target="http://cs.wikipedia.org/wiki/19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2._%C4%8Dervenec" TargetMode="External"/><Relationship Id="rId14" Type="http://schemas.openxmlformats.org/officeDocument/2006/relationships/hyperlink" Target="http://cs.wikipedia.org/wiki/Nobelova_cena_za_literaturu" TargetMode="External"/><Relationship Id="rId22" Type="http://schemas.openxmlformats.org/officeDocument/2006/relationships/hyperlink" Target="http://cs.wikipedia.org/wiki/%C5%BDurnalistik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40</TotalTime>
  <Pages>5</Pages>
  <Words>1863</Words>
  <Characters>10997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Autor: DANIEL DEFOE</dc:title>
  <dc:subject/>
  <dc:creator>Ondra</dc:creator>
  <cp:keywords/>
  <dc:description/>
  <cp:lastModifiedBy>Hedvika Nováčková</cp:lastModifiedBy>
  <cp:revision>5</cp:revision>
  <dcterms:created xsi:type="dcterms:W3CDTF">2014-02-12T17:06:00Z</dcterms:created>
  <dcterms:modified xsi:type="dcterms:W3CDTF">2014-02-12T17:34:00Z</dcterms:modified>
</cp:coreProperties>
</file>