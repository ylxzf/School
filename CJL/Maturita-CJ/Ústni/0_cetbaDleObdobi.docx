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23" w:rsidRPr="00907E42" w:rsidRDefault="008D5523" w:rsidP="008D5523">
      <w:pPr>
        <w:pStyle w:val="Zkladntext"/>
        <w:spacing w:line="256" w:lineRule="auto"/>
        <w:ind w:right="272"/>
        <w:rPr>
          <w:b w:val="0"/>
          <w:bCs w:val="0"/>
          <w:noProof/>
          <w:lang w:val="cs-CZ"/>
        </w:rPr>
      </w:pPr>
      <w:r w:rsidRPr="00907E42">
        <w:rPr>
          <w:noProof/>
          <w:lang w:val="cs-CZ"/>
        </w:rPr>
        <w:t>Seznam četby k maturitní zkoušce z českého jazyka a literatury, školní rok2015/2016</w:t>
      </w:r>
    </w:p>
    <w:p w:rsidR="008D5523" w:rsidRPr="00907E42" w:rsidRDefault="00B93056" w:rsidP="008D5523">
      <w:pPr>
        <w:tabs>
          <w:tab w:val="left" w:pos="6488"/>
        </w:tabs>
        <w:spacing w:before="165"/>
        <w:ind w:left="115" w:right="272"/>
        <w:rPr>
          <w:rFonts w:ascii="Calibri" w:eastAsia="Calibri" w:hAnsi="Calibri" w:cs="Calibri"/>
          <w:noProof/>
          <w:sz w:val="40"/>
          <w:szCs w:val="40"/>
        </w:rPr>
      </w:pPr>
      <w:sdt>
        <w:sdtPr>
          <w:rPr>
            <w:rFonts w:ascii="Calibri" w:hAnsi="Calibri"/>
            <w:b/>
            <w:noProof/>
            <w:sz w:val="40"/>
          </w:rPr>
          <w:alias w:val="Jméno a Příjmení"/>
          <w:tag w:val="jm"/>
          <w:id w:val="-1837763285"/>
          <w:lock w:val="sdtLocked"/>
          <w:placeholder>
            <w:docPart w:val="175D9EB4E84F4B4DA8062F67A12D6F70"/>
          </w:placeholder>
          <w:showingPlcHdr/>
          <w:text/>
        </w:sdtPr>
        <w:sdtContent>
          <w:r w:rsidR="00EC13F2" w:rsidRPr="009732CA">
            <w:rPr>
              <w:rStyle w:val="Zstupntext"/>
            </w:rPr>
            <w:t>Klikněte sem a zadejte text.</w:t>
          </w:r>
        </w:sdtContent>
      </w:sdt>
      <w:r w:rsidR="008D5523" w:rsidRPr="00907E42">
        <w:rPr>
          <w:rFonts w:ascii="Calibri" w:hAnsi="Calibri"/>
          <w:b/>
          <w:noProof/>
          <w:sz w:val="40"/>
        </w:rPr>
        <w:tab/>
        <w:t>třída:</w:t>
      </w:r>
      <w:bookmarkStart w:id="0" w:name="_GoBack"/>
      <w:bookmarkEnd w:id="0"/>
      <w:r w:rsidR="00556363">
        <w:rPr>
          <w:rFonts w:ascii="Calibri" w:hAnsi="Calibri"/>
          <w:b/>
          <w:noProof/>
          <w:sz w:val="40"/>
        </w:rPr>
        <w:t xml:space="preserve"> IT4A</w:t>
      </w:r>
    </w:p>
    <w:p w:rsidR="008D5523" w:rsidRPr="00907E42" w:rsidRDefault="008D5523" w:rsidP="008D5523">
      <w:pPr>
        <w:spacing w:before="2"/>
        <w:rPr>
          <w:rFonts w:ascii="Calibri" w:eastAsia="Calibri" w:hAnsi="Calibri" w:cs="Calibri"/>
          <w:b/>
          <w:bCs/>
          <w:noProof/>
          <w:sz w:val="16"/>
          <w:szCs w:val="16"/>
        </w:rPr>
      </w:pPr>
    </w:p>
    <w:tbl>
      <w:tblPr>
        <w:tblStyle w:val="TableNormal"/>
        <w:tblW w:w="10093" w:type="dxa"/>
        <w:tblInd w:w="-449" w:type="dxa"/>
        <w:tblLayout w:type="fixed"/>
        <w:tblLook w:val="01E0"/>
      </w:tblPr>
      <w:tblGrid>
        <w:gridCol w:w="575"/>
        <w:gridCol w:w="730"/>
        <w:gridCol w:w="3377"/>
        <w:gridCol w:w="3483"/>
        <w:gridCol w:w="653"/>
        <w:gridCol w:w="1275"/>
      </w:tblGrid>
      <w:tr w:rsidR="00C91E68" w:rsidRPr="00907E42" w:rsidTr="004B72AD">
        <w:trPr>
          <w:gridAfter w:val="1"/>
          <w:wAfter w:w="1275" w:type="dxa"/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>
            <w:pPr>
              <w:rPr>
                <w:noProof/>
                <w:lang w:val="cs-CZ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>
            <w:pPr>
              <w:rPr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5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AUTOR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 w:hAnsi="Calibri"/>
                <w:b/>
                <w:noProof/>
                <w:sz w:val="28"/>
                <w:lang w:val="cs-CZ"/>
              </w:rPr>
              <w:t>DÍLO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pStyle w:val="TableParagraph"/>
              <w:spacing w:line="340" w:lineRule="exact"/>
              <w:ind w:right="1"/>
              <w:jc w:val="center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</w:p>
        </w:tc>
      </w:tr>
      <w:tr w:rsidR="00C91E68" w:rsidRPr="00907E42" w:rsidTr="004B72AD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1.</w:t>
            </w:r>
          </w:p>
        </w:tc>
        <w:tc>
          <w:tcPr>
            <w:tcW w:w="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  <w:r w:rsidRPr="004B72AD">
              <w:rPr>
                <w:b/>
                <w:noProof/>
                <w:lang w:val="cs-CZ"/>
              </w:rPr>
              <w:t>DČES A SVĚT</w:t>
            </w:r>
          </w:p>
          <w:p w:rsidR="004B72AD" w:rsidRPr="004B72AD" w:rsidRDefault="004B72AD" w:rsidP="004B72AD">
            <w:pPr>
              <w:jc w:val="center"/>
              <w:rPr>
                <w:b/>
              </w:rPr>
            </w:pPr>
          </w:p>
          <w:p w:rsidR="004B72AD" w:rsidRPr="004B72AD" w:rsidRDefault="004B72AD" w:rsidP="004B72A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Shakespeare, William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Hamlet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GB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1564 - 1616</w:t>
            </w:r>
          </w:p>
        </w:tc>
      </w:tr>
      <w:tr w:rsidR="004B72AD" w:rsidRPr="00907E42" w:rsidTr="004B72AD">
        <w:trPr>
          <w:trHeight w:hRule="exact" w:val="414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2.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2AD" w:rsidRPr="00907E42" w:rsidRDefault="004B72AD" w:rsidP="007B571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Shakespeare, William </w:t>
            </w:r>
          </w:p>
        </w:tc>
        <w:tc>
          <w:tcPr>
            <w:tcW w:w="3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B72AD" w:rsidRPr="00907E42" w:rsidRDefault="004B72AD" w:rsidP="007B571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Romeo a Julie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B72AD" w:rsidRPr="00907E42" w:rsidRDefault="004B72AD" w:rsidP="00DC275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GB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Pr="00907E42" w:rsidRDefault="004B72AD" w:rsidP="00DC275B">
            <w:pPr>
              <w:spacing w:after="160" w:line="259" w:lineRule="auto"/>
              <w:ind w:firstLine="0"/>
              <w:jc w:val="left"/>
            </w:pPr>
            <w:r>
              <w:t>1564 - 1616</w:t>
            </w:r>
          </w:p>
        </w:tc>
      </w:tr>
      <w:tr w:rsidR="004B72AD" w:rsidRPr="00907E42" w:rsidTr="004B72AD">
        <w:trPr>
          <w:trHeight w:hRule="exact" w:val="136"/>
        </w:trPr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1" w:lineRule="exact"/>
              <w:ind w:left="105"/>
              <w:rPr>
                <w:rFonts w:ascii="Calibri"/>
                <w:b/>
                <w:noProof/>
                <w:sz w:val="28"/>
                <w:lang w:val="cs-CZ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</w:rPr>
            </w:pPr>
            <w:r w:rsidRPr="004B72AD">
              <w:rPr>
                <w:b/>
                <w:noProof/>
              </w:rPr>
              <w:t>DDO 18.</w:t>
            </w:r>
          </w:p>
        </w:tc>
        <w:tc>
          <w:tcPr>
            <w:tcW w:w="33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2AD" w:rsidRDefault="004B72AD" w:rsidP="007B5712">
            <w:pPr>
              <w:jc w:val="left"/>
              <w:rPr>
                <w:noProof/>
              </w:rPr>
            </w:pPr>
          </w:p>
        </w:tc>
        <w:tc>
          <w:tcPr>
            <w:tcW w:w="348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B72AD" w:rsidRDefault="004B72AD" w:rsidP="007B5712">
            <w:pPr>
              <w:jc w:val="left"/>
              <w:rPr>
                <w:noProof/>
              </w:rPr>
            </w:pPr>
          </w:p>
        </w:tc>
        <w:tc>
          <w:tcPr>
            <w:tcW w:w="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B72AD" w:rsidRDefault="004B72AD" w:rsidP="00DC275B">
            <w:pPr>
              <w:ind w:firstLine="0"/>
              <w:jc w:val="left"/>
              <w:rPr>
                <w:noProof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Default="004B72AD" w:rsidP="00DC275B">
            <w:pPr>
              <w:spacing w:after="160" w:line="259" w:lineRule="auto"/>
              <w:ind w:firstLine="0"/>
              <w:jc w:val="left"/>
            </w:pPr>
          </w:p>
        </w:tc>
      </w:tr>
      <w:tr w:rsidR="00C91E68" w:rsidRPr="00907E42" w:rsidTr="004B72AD">
        <w:trPr>
          <w:trHeight w:hRule="exact" w:val="51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3.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7B571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Moliére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auto"/>
            </w:tcBorders>
          </w:tcPr>
          <w:p w:rsidR="00C91E68" w:rsidRPr="00907E42" w:rsidRDefault="00C91E68" w:rsidP="007B571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Lakomec 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FRA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1622-1673</w:t>
            </w:r>
          </w:p>
        </w:tc>
      </w:tr>
      <w:tr w:rsidR="00C91E68" w:rsidRPr="00907E42" w:rsidTr="004B72AD">
        <w:trPr>
          <w:trHeight w:hRule="exact" w:val="500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4.</w:t>
            </w:r>
          </w:p>
        </w:tc>
        <w:tc>
          <w:tcPr>
            <w:tcW w:w="730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C91E68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  <w:r>
              <w:rPr>
                <w:b/>
                <w:noProof/>
                <w:lang w:val="cs-CZ"/>
              </w:rPr>
              <w:t xml:space="preserve">Č ČES </w:t>
            </w:r>
            <w:r w:rsidRPr="004B72AD">
              <w:rPr>
                <w:b/>
                <w:noProof/>
                <w:lang w:val="cs-CZ"/>
              </w:rPr>
              <w:t>A</w:t>
            </w:r>
            <w:r>
              <w:rPr>
                <w:b/>
                <w:noProof/>
                <w:lang w:val="cs-CZ"/>
              </w:rPr>
              <w:t xml:space="preserve"> </w:t>
            </w:r>
            <w:r w:rsidRPr="004B72AD">
              <w:rPr>
                <w:b/>
                <w:noProof/>
                <w:lang w:val="cs-CZ"/>
              </w:rPr>
              <w:t xml:space="preserve"> SVĚT</w:t>
            </w:r>
          </w:p>
        </w:tc>
        <w:tc>
          <w:tcPr>
            <w:tcW w:w="33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Borovský, Karel Havlíček</w:t>
            </w:r>
          </w:p>
        </w:tc>
        <w:tc>
          <w:tcPr>
            <w:tcW w:w="34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Král Lávra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1821 - 1856</w:t>
            </w:r>
          </w:p>
        </w:tc>
      </w:tr>
      <w:tr w:rsidR="00C91E68" w:rsidRPr="00907E42" w:rsidTr="004B72AD">
        <w:trPr>
          <w:trHeight w:hRule="exact" w:val="518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5.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Borovský, Karel Havlíček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Tyrolské elegie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DC275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 w:rsidP="00DC275B">
            <w:pPr>
              <w:spacing w:after="160" w:line="259" w:lineRule="auto"/>
              <w:ind w:firstLine="0"/>
              <w:jc w:val="left"/>
            </w:pPr>
            <w:r>
              <w:t>1821 - 1856</w:t>
            </w:r>
          </w:p>
        </w:tc>
      </w:tr>
      <w:tr w:rsidR="00C91E68" w:rsidRPr="00907E42" w:rsidTr="004B72AD">
        <w:trPr>
          <w:trHeight w:hRule="exact" w:val="52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6.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Tolstoj, Lev Nikolajevič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Anna Karenina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RUS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1828-1910</w:t>
            </w:r>
          </w:p>
        </w:tc>
      </w:tr>
      <w:tr w:rsidR="004B72AD" w:rsidRPr="00907E42" w:rsidTr="004B72AD">
        <w:trPr>
          <w:trHeight w:hRule="exact" w:val="268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7.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2AD" w:rsidRPr="00907E42" w:rsidRDefault="004B72AD" w:rsidP="001F754F">
            <w:pPr>
              <w:ind w:firstLine="0"/>
              <w:jc w:val="center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Gogol, Nikolaj Vasiljevič</w:t>
            </w:r>
          </w:p>
        </w:tc>
        <w:tc>
          <w:tcPr>
            <w:tcW w:w="3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B72AD" w:rsidRPr="00907E42" w:rsidRDefault="004B72AD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Revizor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B72AD" w:rsidRPr="00907E42" w:rsidRDefault="004B72AD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RUS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Pr="00907E42" w:rsidRDefault="004B72AD">
            <w:pPr>
              <w:spacing w:after="160" w:line="259" w:lineRule="auto"/>
              <w:ind w:firstLine="0"/>
              <w:jc w:val="left"/>
            </w:pPr>
            <w:r>
              <w:t>1809 - 1852</w:t>
            </w:r>
          </w:p>
        </w:tc>
      </w:tr>
      <w:tr w:rsidR="004B72AD" w:rsidRPr="00907E42" w:rsidTr="004B72AD">
        <w:trPr>
          <w:trHeight w:hRule="exact" w:val="234"/>
        </w:trPr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/>
                <w:b/>
                <w:noProof/>
                <w:sz w:val="28"/>
                <w:lang w:val="cs-CZ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</w:rPr>
            </w:pPr>
          </w:p>
          <w:p w:rsidR="004B72AD" w:rsidRPr="004B72AD" w:rsidRDefault="004B72AD" w:rsidP="004B72AD">
            <w:pPr>
              <w:jc w:val="center"/>
              <w:rPr>
                <w:b/>
                <w:noProof/>
              </w:rPr>
            </w:pPr>
            <w:r w:rsidRPr="004B72AD">
              <w:rPr>
                <w:b/>
                <w:noProof/>
              </w:rPr>
              <w:t>A19 STOL.</w:t>
            </w:r>
          </w:p>
        </w:tc>
        <w:tc>
          <w:tcPr>
            <w:tcW w:w="33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2AD" w:rsidRDefault="004B72AD" w:rsidP="001F754F">
            <w:pPr>
              <w:ind w:firstLine="0"/>
              <w:jc w:val="center"/>
              <w:rPr>
                <w:noProof/>
              </w:rPr>
            </w:pPr>
          </w:p>
        </w:tc>
        <w:tc>
          <w:tcPr>
            <w:tcW w:w="3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72AD" w:rsidRDefault="004B72AD" w:rsidP="001F754F">
            <w:pPr>
              <w:jc w:val="left"/>
              <w:rPr>
                <w:noProof/>
              </w:rPr>
            </w:pPr>
          </w:p>
        </w:tc>
        <w:tc>
          <w:tcPr>
            <w:tcW w:w="65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72AD" w:rsidRDefault="004B72AD" w:rsidP="00C91E68">
            <w:pPr>
              <w:ind w:firstLine="0"/>
              <w:jc w:val="left"/>
              <w:rPr>
                <w:noProof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Default="004B72AD">
            <w:pPr>
              <w:spacing w:after="160" w:line="259" w:lineRule="auto"/>
              <w:ind w:firstLine="0"/>
              <w:jc w:val="left"/>
            </w:pPr>
          </w:p>
        </w:tc>
      </w:tr>
      <w:tr w:rsidR="00C91E68" w:rsidRPr="00907E42" w:rsidTr="004B72AD">
        <w:trPr>
          <w:trHeight w:hRule="exact" w:val="50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8.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634758">
            <w:pPr>
              <w:ind w:firstLine="0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            de Maupassant, Guy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Kulička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FRA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1850 - 1893</w:t>
            </w:r>
          </w:p>
        </w:tc>
      </w:tr>
      <w:tr w:rsidR="00C91E68" w:rsidRPr="00907E42" w:rsidTr="004B72AD">
        <w:trPr>
          <w:trHeight w:hRule="exact" w:val="51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z w:val="28"/>
                <w:lang w:val="cs-CZ"/>
              </w:rPr>
              <w:t>9.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Erben, Karel Jaromír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Kytice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1811 - 1870</w:t>
            </w:r>
          </w:p>
        </w:tc>
      </w:tr>
      <w:tr w:rsidR="00C91E68" w:rsidRPr="00907E42" w:rsidTr="004B72AD">
        <w:trPr>
          <w:trHeight w:hRule="exact" w:val="52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10.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Němcová, Božena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Karla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1820 - 1862</w:t>
            </w:r>
          </w:p>
        </w:tc>
      </w:tr>
      <w:tr w:rsidR="00C91E68" w:rsidRPr="00907E42" w:rsidTr="004B72AD">
        <w:trPr>
          <w:trHeight w:hRule="exact" w:val="495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11.</w:t>
            </w:r>
          </w:p>
        </w:tc>
        <w:tc>
          <w:tcPr>
            <w:tcW w:w="730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C91E68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  <w:r w:rsidRPr="004B72AD">
              <w:rPr>
                <w:b/>
                <w:noProof/>
                <w:lang w:val="cs-CZ"/>
              </w:rPr>
              <w:t>SSVĚT</w:t>
            </w:r>
          </w:p>
        </w:tc>
        <w:tc>
          <w:tcPr>
            <w:tcW w:w="33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Remarque, Erich maria</w:t>
            </w:r>
          </w:p>
        </w:tc>
        <w:tc>
          <w:tcPr>
            <w:tcW w:w="34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Na západní frontě klid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C1C74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GER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1898 - 1944</w:t>
            </w:r>
          </w:p>
        </w:tc>
      </w:tr>
      <w:tr w:rsidR="00C91E68" w:rsidRPr="00907E42" w:rsidTr="004B72AD">
        <w:trPr>
          <w:trHeight w:hRule="exact" w:val="506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12.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Steinbeck, John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 myších a lidech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USA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1902 - 1968</w:t>
            </w:r>
          </w:p>
        </w:tc>
      </w:tr>
      <w:tr w:rsidR="004B72AD" w:rsidRPr="00907E42" w:rsidTr="004B72AD">
        <w:trPr>
          <w:trHeight w:hRule="exact" w:val="268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13.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2AD" w:rsidRPr="00907E42" w:rsidRDefault="004B72AD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Orwell, George</w:t>
            </w:r>
          </w:p>
        </w:tc>
        <w:tc>
          <w:tcPr>
            <w:tcW w:w="34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B72AD" w:rsidRPr="00907E42" w:rsidRDefault="004B72AD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Farma zvířat</w:t>
            </w:r>
          </w:p>
        </w:tc>
        <w:tc>
          <w:tcPr>
            <w:tcW w:w="653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B72AD" w:rsidRPr="00907E42" w:rsidRDefault="007E631D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GB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Pr="00907E42" w:rsidRDefault="004B72AD">
            <w:pPr>
              <w:spacing w:after="160" w:line="259" w:lineRule="auto"/>
              <w:ind w:firstLine="0"/>
              <w:jc w:val="left"/>
            </w:pPr>
            <w:r>
              <w:t>1903 - 1950</w:t>
            </w:r>
          </w:p>
        </w:tc>
      </w:tr>
      <w:tr w:rsidR="004B72AD" w:rsidRPr="00907E42" w:rsidTr="004B72AD">
        <w:trPr>
          <w:trHeight w:hRule="exact" w:val="234"/>
        </w:trPr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/>
                <w:b/>
                <w:noProof/>
                <w:spacing w:val="-2"/>
                <w:sz w:val="28"/>
                <w:lang w:val="cs-CZ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</w:rPr>
            </w:pPr>
            <w:r w:rsidRPr="004B72AD">
              <w:rPr>
                <w:b/>
                <w:noProof/>
              </w:rPr>
              <w:t>220 A 21</w:t>
            </w:r>
          </w:p>
        </w:tc>
        <w:tc>
          <w:tcPr>
            <w:tcW w:w="33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2AD" w:rsidRDefault="004B72AD" w:rsidP="001F754F">
            <w:pPr>
              <w:jc w:val="left"/>
              <w:rPr>
                <w:noProof/>
              </w:rPr>
            </w:pPr>
          </w:p>
        </w:tc>
        <w:tc>
          <w:tcPr>
            <w:tcW w:w="3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72AD" w:rsidRDefault="004B72AD" w:rsidP="001F754F">
            <w:pPr>
              <w:jc w:val="left"/>
              <w:rPr>
                <w:noProof/>
              </w:rPr>
            </w:pPr>
          </w:p>
        </w:tc>
        <w:tc>
          <w:tcPr>
            <w:tcW w:w="65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72AD" w:rsidRDefault="004B72AD" w:rsidP="00C91E68">
            <w:pPr>
              <w:ind w:firstLine="0"/>
              <w:jc w:val="left"/>
              <w:rPr>
                <w:noProof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Default="004B72AD">
            <w:pPr>
              <w:spacing w:after="160" w:line="259" w:lineRule="auto"/>
              <w:ind w:firstLine="0"/>
              <w:jc w:val="left"/>
            </w:pPr>
          </w:p>
        </w:tc>
      </w:tr>
      <w:tr w:rsidR="00C91E68" w:rsidRPr="00907E42" w:rsidTr="004B72AD">
        <w:trPr>
          <w:trHeight w:hRule="exact" w:val="52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14.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Hemingway, Ernest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Stařec a moře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USA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1899 - 1961</w:t>
            </w:r>
          </w:p>
        </w:tc>
      </w:tr>
      <w:tr w:rsidR="00C91E68" w:rsidRPr="00907E42" w:rsidTr="004B72AD">
        <w:trPr>
          <w:trHeight w:hRule="exact" w:val="51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1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15.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Rolland, Romain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Petr a Lucie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FRA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1866 - 1944</w:t>
            </w:r>
          </w:p>
        </w:tc>
      </w:tr>
      <w:tr w:rsidR="00C91E68" w:rsidRPr="00907E42" w:rsidTr="004B72AD">
        <w:trPr>
          <w:trHeight w:hRule="exact" w:val="505"/>
        </w:trPr>
        <w:tc>
          <w:tcPr>
            <w:tcW w:w="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16.</w:t>
            </w:r>
          </w:p>
        </w:tc>
        <w:tc>
          <w:tcPr>
            <w:tcW w:w="730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</w:tcPr>
          <w:p w:rsidR="00C91E68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  <w:r w:rsidRPr="004B72AD">
              <w:rPr>
                <w:b/>
                <w:noProof/>
                <w:lang w:val="cs-CZ"/>
              </w:rPr>
              <w:t>ČČES</w:t>
            </w:r>
          </w:p>
        </w:tc>
        <w:tc>
          <w:tcPr>
            <w:tcW w:w="33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Dyk, Viktor</w:t>
            </w:r>
          </w:p>
        </w:tc>
        <w:tc>
          <w:tcPr>
            <w:tcW w:w="34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Krysař</w:t>
            </w:r>
          </w:p>
        </w:tc>
        <w:tc>
          <w:tcPr>
            <w:tcW w:w="653" w:type="dxa"/>
            <w:tcBorders>
              <w:top w:val="single" w:sz="1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1877 - 1931</w:t>
            </w:r>
          </w:p>
        </w:tc>
      </w:tr>
      <w:tr w:rsidR="00C91E68" w:rsidRPr="00907E42" w:rsidTr="004B72AD">
        <w:trPr>
          <w:trHeight w:hRule="exact" w:val="495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17.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4B72AD" w:rsidRDefault="00C91E68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Čapek, Karel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Bílá nemoc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1890 -  1938</w:t>
            </w:r>
          </w:p>
        </w:tc>
      </w:tr>
      <w:tr w:rsidR="004B72AD" w:rsidRPr="00907E42" w:rsidTr="004B72AD">
        <w:trPr>
          <w:trHeight w:hRule="exact" w:val="218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18.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  <w:lang w:val="cs-CZ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2AD" w:rsidRPr="00907E42" w:rsidRDefault="004B72AD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Čapek, Karel</w:t>
            </w:r>
          </w:p>
        </w:tc>
        <w:tc>
          <w:tcPr>
            <w:tcW w:w="348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4B72AD" w:rsidRPr="00907E42" w:rsidRDefault="004B72AD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Válka s mloky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4B72AD" w:rsidRPr="00907E42" w:rsidRDefault="004B72AD" w:rsidP="00DC275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Pr="00907E42" w:rsidRDefault="004B72AD" w:rsidP="00DC275B">
            <w:pPr>
              <w:spacing w:after="160" w:line="259" w:lineRule="auto"/>
              <w:ind w:firstLine="0"/>
              <w:jc w:val="left"/>
            </w:pPr>
            <w:r>
              <w:t>1890 -  1938</w:t>
            </w:r>
          </w:p>
        </w:tc>
      </w:tr>
      <w:tr w:rsidR="004B72AD" w:rsidRPr="00907E42" w:rsidTr="004B72AD">
        <w:trPr>
          <w:trHeight w:hRule="exact" w:val="285"/>
        </w:trPr>
        <w:tc>
          <w:tcPr>
            <w:tcW w:w="5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2AD" w:rsidRPr="00907E42" w:rsidRDefault="004B72AD">
            <w:pPr>
              <w:pStyle w:val="TableParagraph"/>
              <w:spacing w:line="340" w:lineRule="exact"/>
              <w:ind w:left="105"/>
              <w:rPr>
                <w:rFonts w:ascii="Calibri"/>
                <w:b/>
                <w:noProof/>
                <w:spacing w:val="-2"/>
                <w:sz w:val="28"/>
                <w:lang w:val="cs-CZ"/>
              </w:rPr>
            </w:pP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B72AD" w:rsidRPr="004B72AD" w:rsidRDefault="004B72AD" w:rsidP="004B72AD">
            <w:pPr>
              <w:jc w:val="center"/>
              <w:rPr>
                <w:b/>
                <w:noProof/>
              </w:rPr>
            </w:pPr>
            <w:r w:rsidRPr="004B72AD">
              <w:rPr>
                <w:b/>
                <w:noProof/>
              </w:rPr>
              <w:t>2</w:t>
            </w:r>
            <w:r>
              <w:rPr>
                <w:b/>
                <w:noProof/>
              </w:rPr>
              <w:t>2</w:t>
            </w:r>
            <w:r w:rsidRPr="004B72AD">
              <w:rPr>
                <w:b/>
                <w:noProof/>
              </w:rPr>
              <w:t>0 A 21</w:t>
            </w:r>
          </w:p>
        </w:tc>
        <w:tc>
          <w:tcPr>
            <w:tcW w:w="33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2AD" w:rsidRDefault="004B72AD" w:rsidP="001F754F">
            <w:pPr>
              <w:jc w:val="left"/>
              <w:rPr>
                <w:noProof/>
              </w:rPr>
            </w:pPr>
          </w:p>
        </w:tc>
        <w:tc>
          <w:tcPr>
            <w:tcW w:w="34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B72AD" w:rsidRDefault="004B72AD" w:rsidP="001F754F">
            <w:pPr>
              <w:jc w:val="left"/>
              <w:rPr>
                <w:noProof/>
              </w:rPr>
            </w:pPr>
          </w:p>
        </w:tc>
        <w:tc>
          <w:tcPr>
            <w:tcW w:w="65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B72AD" w:rsidRDefault="004B72AD" w:rsidP="00DC275B">
            <w:pPr>
              <w:ind w:firstLine="0"/>
              <w:jc w:val="left"/>
              <w:rPr>
                <w:noProof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72AD" w:rsidRDefault="004B72AD" w:rsidP="00DC275B">
            <w:pPr>
              <w:spacing w:after="160" w:line="259" w:lineRule="auto"/>
              <w:ind w:firstLine="0"/>
              <w:jc w:val="left"/>
            </w:pPr>
          </w:p>
        </w:tc>
      </w:tr>
      <w:tr w:rsidR="00C91E68" w:rsidRPr="00907E42" w:rsidTr="004B72AD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19.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91E68" w:rsidRPr="00907E42" w:rsidRDefault="00C91E68">
            <w:pPr>
              <w:rPr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Hrabal, Bohumil</w:t>
            </w:r>
          </w:p>
        </w:tc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1E68" w:rsidRPr="00907E42" w:rsidRDefault="00C91E68" w:rsidP="001F754F">
            <w:pPr>
              <w:ind w:firstLine="0"/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              Postřižiny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1E68" w:rsidRPr="00907E42" w:rsidRDefault="00C91E68" w:rsidP="00C91E68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>
            <w:pPr>
              <w:spacing w:after="160" w:line="259" w:lineRule="auto"/>
              <w:ind w:firstLine="0"/>
              <w:jc w:val="left"/>
            </w:pPr>
            <w:r>
              <w:t>1914 - 1997</w:t>
            </w:r>
          </w:p>
        </w:tc>
      </w:tr>
      <w:tr w:rsidR="00C91E68" w:rsidRPr="00907E42" w:rsidTr="004B72AD">
        <w:trPr>
          <w:trHeight w:hRule="exact" w:val="5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1E68" w:rsidRPr="00907E42" w:rsidRDefault="00C91E68">
            <w:pPr>
              <w:pStyle w:val="TableParagraph"/>
              <w:spacing w:line="340" w:lineRule="exact"/>
              <w:ind w:left="105"/>
              <w:rPr>
                <w:rFonts w:ascii="Calibri" w:eastAsia="Calibri" w:hAnsi="Calibri" w:cs="Calibri"/>
                <w:noProof/>
                <w:sz w:val="28"/>
                <w:szCs w:val="28"/>
                <w:lang w:val="cs-CZ"/>
              </w:rPr>
            </w:pPr>
            <w:r w:rsidRPr="00907E42">
              <w:rPr>
                <w:rFonts w:ascii="Calibri"/>
                <w:b/>
                <w:noProof/>
                <w:spacing w:val="-2"/>
                <w:sz w:val="28"/>
                <w:lang w:val="cs-CZ"/>
              </w:rPr>
              <w:t>20.</w:t>
            </w:r>
          </w:p>
        </w:tc>
        <w:tc>
          <w:tcPr>
            <w:tcW w:w="7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>
            <w:pPr>
              <w:rPr>
                <w:noProof/>
                <w:lang w:val="cs-CZ"/>
              </w:rPr>
            </w:pP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Hrabal, Bohumil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91E68" w:rsidRPr="00907E42" w:rsidRDefault="00C91E68" w:rsidP="001F754F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Ostře sledované vlaky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1E68" w:rsidRPr="00907E42" w:rsidRDefault="00C91E68" w:rsidP="00DC275B">
            <w:pPr>
              <w:ind w:firstLine="0"/>
              <w:jc w:val="left"/>
              <w:rPr>
                <w:noProof/>
              </w:rPr>
            </w:pPr>
            <w:r>
              <w:rPr>
                <w:noProof/>
              </w:rPr>
              <w:t>CZE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E68" w:rsidRPr="00907E42" w:rsidRDefault="00C91E68" w:rsidP="00DC275B">
            <w:pPr>
              <w:spacing w:after="160" w:line="259" w:lineRule="auto"/>
              <w:ind w:firstLine="0"/>
              <w:jc w:val="left"/>
            </w:pPr>
            <w:r>
              <w:t>1914 - 1997</w:t>
            </w:r>
          </w:p>
        </w:tc>
      </w:tr>
    </w:tbl>
    <w:p w:rsidR="008D5523" w:rsidRPr="00907E42" w:rsidRDefault="008D5523" w:rsidP="008D5523">
      <w:pPr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p w:rsidR="008D5523" w:rsidRPr="00907E42" w:rsidRDefault="008D5523" w:rsidP="00E00FD1">
      <w:pPr>
        <w:tabs>
          <w:tab w:val="left" w:pos="5072"/>
        </w:tabs>
        <w:spacing w:before="195"/>
        <w:ind w:left="115" w:right="272"/>
        <w:rPr>
          <w:rFonts w:ascii="Calibri" w:eastAsia="Calibri" w:hAnsi="Calibri" w:cs="Calibri"/>
          <w:b/>
          <w:bCs/>
          <w:noProof/>
          <w:sz w:val="20"/>
          <w:szCs w:val="20"/>
        </w:rPr>
      </w:pPr>
    </w:p>
    <w:sectPr w:rsidR="008D5523" w:rsidRPr="00907E42" w:rsidSect="00B866E8">
      <w:pgSz w:w="11906" w:h="16838"/>
      <w:pgMar w:top="1417" w:right="1417" w:bottom="1417" w:left="1417" w:header="708" w:footer="708" w:gutter="0"/>
      <w:pgBorders w:offsetFrom="page">
        <w:top w:val="single" w:sz="4" w:space="24" w:color="000000"/>
        <w:bottom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compat/>
  <w:rsids>
    <w:rsidRoot w:val="003556EF"/>
    <w:rsid w:val="0001224E"/>
    <w:rsid w:val="000E71CA"/>
    <w:rsid w:val="001F754F"/>
    <w:rsid w:val="00326E85"/>
    <w:rsid w:val="0033587A"/>
    <w:rsid w:val="003556EF"/>
    <w:rsid w:val="00433294"/>
    <w:rsid w:val="00474589"/>
    <w:rsid w:val="004B72AD"/>
    <w:rsid w:val="004C6ACA"/>
    <w:rsid w:val="005452A5"/>
    <w:rsid w:val="00556363"/>
    <w:rsid w:val="005E7882"/>
    <w:rsid w:val="00634758"/>
    <w:rsid w:val="0065083A"/>
    <w:rsid w:val="007816FA"/>
    <w:rsid w:val="007D3E84"/>
    <w:rsid w:val="007E631D"/>
    <w:rsid w:val="008D5523"/>
    <w:rsid w:val="008E158F"/>
    <w:rsid w:val="008F508D"/>
    <w:rsid w:val="00907E42"/>
    <w:rsid w:val="00914A56"/>
    <w:rsid w:val="009A6369"/>
    <w:rsid w:val="009D2936"/>
    <w:rsid w:val="00A07E57"/>
    <w:rsid w:val="00A544FB"/>
    <w:rsid w:val="00A7598C"/>
    <w:rsid w:val="00B866E8"/>
    <w:rsid w:val="00B93056"/>
    <w:rsid w:val="00C91E68"/>
    <w:rsid w:val="00CC0CC8"/>
    <w:rsid w:val="00CC1C74"/>
    <w:rsid w:val="00CE54C6"/>
    <w:rsid w:val="00DD2886"/>
    <w:rsid w:val="00DF3AF0"/>
    <w:rsid w:val="00E00FD1"/>
    <w:rsid w:val="00E30C35"/>
    <w:rsid w:val="00EC13F2"/>
    <w:rsid w:val="00EC2F6D"/>
    <w:rsid w:val="00F02997"/>
    <w:rsid w:val="00F34480"/>
    <w:rsid w:val="00F41EBD"/>
    <w:rsid w:val="00FF5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5523"/>
    <w:pPr>
      <w:spacing w:after="0" w:line="276" w:lineRule="auto"/>
      <w:ind w:firstLine="709"/>
      <w:jc w:val="both"/>
    </w:pPr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iPriority w:val="1"/>
    <w:semiHidden/>
    <w:unhideWhenUsed/>
    <w:qFormat/>
    <w:rsid w:val="008D5523"/>
    <w:pPr>
      <w:widowControl w:val="0"/>
      <w:spacing w:before="12" w:line="240" w:lineRule="auto"/>
      <w:ind w:left="115" w:firstLine="0"/>
      <w:jc w:val="left"/>
    </w:pPr>
    <w:rPr>
      <w:rFonts w:ascii="Calibri" w:eastAsia="Calibri" w:hAnsi="Calibri"/>
      <w:b/>
      <w:bCs/>
      <w:sz w:val="34"/>
      <w:szCs w:val="3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1"/>
    <w:semiHidden/>
    <w:rsid w:val="008D5523"/>
    <w:rPr>
      <w:rFonts w:ascii="Calibri" w:eastAsia="Calibri" w:hAnsi="Calibri"/>
      <w:b/>
      <w:bCs/>
      <w:sz w:val="34"/>
      <w:szCs w:val="34"/>
      <w:lang w:val="en-US"/>
    </w:rPr>
  </w:style>
  <w:style w:type="paragraph" w:customStyle="1" w:styleId="TableParagraph">
    <w:name w:val="Table Paragraph"/>
    <w:basedOn w:val="Normln"/>
    <w:uiPriority w:val="1"/>
    <w:qFormat/>
    <w:rsid w:val="008D5523"/>
    <w:pPr>
      <w:widowControl w:val="0"/>
      <w:spacing w:line="240" w:lineRule="auto"/>
      <w:ind w:firstLine="0"/>
      <w:jc w:val="left"/>
    </w:pPr>
    <w:rPr>
      <w:sz w:val="22"/>
      <w:lang w:val="en-US"/>
    </w:rPr>
  </w:style>
  <w:style w:type="table" w:customStyle="1" w:styleId="TableNormal">
    <w:name w:val="Table Normal"/>
    <w:uiPriority w:val="2"/>
    <w:semiHidden/>
    <w:qFormat/>
    <w:rsid w:val="008D552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Zstupntext">
    <w:name w:val="Placeholder Text"/>
    <w:basedOn w:val="Standardnpsmoodstavce"/>
    <w:uiPriority w:val="99"/>
    <w:semiHidden/>
    <w:rsid w:val="00DF3AF0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556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5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wnloads\Formul&#225;&#345;%20na%20&#269;etb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75D9EB4E84F4B4DA8062F67A12D6F7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F4F8DB0-D30D-4190-ABEB-BAA39F9A45AA}"/>
      </w:docPartPr>
      <w:docPartBody>
        <w:p w:rsidR="00B04472" w:rsidRDefault="000E296D">
          <w:pPr>
            <w:pStyle w:val="175D9EB4E84F4B4DA8062F67A12D6F70"/>
          </w:pPr>
          <w:r w:rsidRPr="009732CA">
            <w:rPr>
              <w:rStyle w:val="Zstupntext"/>
            </w:rPr>
            <w:t>Klikněte sem a zadejte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296D"/>
    <w:rsid w:val="000E296D"/>
    <w:rsid w:val="001F6899"/>
    <w:rsid w:val="00231720"/>
    <w:rsid w:val="009012CC"/>
    <w:rsid w:val="00B04472"/>
    <w:rsid w:val="00B779AC"/>
    <w:rsid w:val="00CA3D2E"/>
    <w:rsid w:val="00D55DD5"/>
    <w:rsid w:val="00ED130E"/>
    <w:rsid w:val="00F27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447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B04472"/>
    <w:rPr>
      <w:color w:val="808080"/>
    </w:rPr>
  </w:style>
  <w:style w:type="paragraph" w:customStyle="1" w:styleId="175D9EB4E84F4B4DA8062F67A12D6F70">
    <w:name w:val="175D9EB4E84F4B4DA8062F67A12D6F70"/>
    <w:rsid w:val="00B044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952B-413B-484B-89C5-88966E78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na četbu.dotx</Template>
  <TotalTime>24</TotalTime>
  <Pages>1</Pages>
  <Words>189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Formulář na četbu</vt:lpstr>
    </vt:vector>
  </TitlesOfParts>
  <Manager>Zuzana Petráčková</Manager>
  <Company>BLAKKWOOD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Formulář na četbu</dc:title>
  <dc:subject>CJL - Český Jazyk a Literatura</dc:subject>
  <dc:creator>Daniel Klapal</dc:creator>
  <cp:keywords>četba;formulář</cp:keywords>
  <cp:lastModifiedBy>Vondracek</cp:lastModifiedBy>
  <cp:revision>9</cp:revision>
  <dcterms:created xsi:type="dcterms:W3CDTF">2016-03-20T22:44:00Z</dcterms:created>
  <dcterms:modified xsi:type="dcterms:W3CDTF">2016-06-02T21:43:00Z</dcterms:modified>
</cp:coreProperties>
</file>