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523" w:rsidRPr="00907E42" w:rsidRDefault="008D5523" w:rsidP="008D5523">
      <w:pPr>
        <w:pStyle w:val="Zkladntext"/>
        <w:spacing w:line="256" w:lineRule="auto"/>
        <w:ind w:right="272"/>
        <w:rPr>
          <w:b w:val="0"/>
          <w:bCs w:val="0"/>
          <w:noProof/>
          <w:lang w:val="cs-CZ"/>
        </w:rPr>
      </w:pPr>
      <w:r w:rsidRPr="00907E42">
        <w:rPr>
          <w:noProof/>
          <w:lang w:val="cs-CZ"/>
        </w:rPr>
        <w:t>Seznam četby k maturitní zkoušce z českého jazyka a literatury, školní rok2015/2016</w:t>
      </w:r>
    </w:p>
    <w:p w:rsidR="008D5523" w:rsidRPr="00907E42" w:rsidRDefault="001F5D10" w:rsidP="0069600E">
      <w:pPr>
        <w:tabs>
          <w:tab w:val="left" w:pos="6488"/>
        </w:tabs>
        <w:spacing w:before="165"/>
        <w:ind w:right="272"/>
        <w:rPr>
          <w:rFonts w:ascii="Calibri" w:eastAsia="Calibri" w:hAnsi="Calibri" w:cs="Calibri"/>
          <w:noProof/>
          <w:sz w:val="40"/>
          <w:szCs w:val="40"/>
        </w:rPr>
      </w:pPr>
      <w:sdt>
        <w:sdtPr>
          <w:rPr>
            <w:rFonts w:ascii="Calibri" w:hAnsi="Calibri"/>
            <w:b/>
            <w:noProof/>
            <w:sz w:val="40"/>
          </w:rPr>
          <w:alias w:val="Jméno a Příjmení"/>
          <w:tag w:val="jm"/>
          <w:id w:val="-1837763285"/>
          <w:lock w:val="sdtLocked"/>
          <w:placeholder>
            <w:docPart w:val="175D9EB4E84F4B4DA8062F67A12D6F70"/>
          </w:placeholder>
          <w:showingPlcHdr/>
          <w:text/>
        </w:sdtPr>
        <w:sdtContent>
          <w:r w:rsidR="0069600E" w:rsidRPr="009732CA">
            <w:rPr>
              <w:rStyle w:val="Zstupntext"/>
            </w:rPr>
            <w:t>Klikněte sem a zadejte text.</w:t>
          </w:r>
        </w:sdtContent>
      </w:sdt>
      <w:r w:rsidR="008D5523" w:rsidRPr="00907E42">
        <w:rPr>
          <w:rFonts w:ascii="Calibri" w:hAnsi="Calibri"/>
          <w:b/>
          <w:noProof/>
          <w:sz w:val="40"/>
        </w:rPr>
        <w:tab/>
        <w:t>třída:</w:t>
      </w:r>
      <w:bookmarkStart w:id="0" w:name="_GoBack"/>
      <w:bookmarkEnd w:id="0"/>
      <w:r w:rsidR="00556363">
        <w:rPr>
          <w:rFonts w:ascii="Calibri" w:hAnsi="Calibri"/>
          <w:b/>
          <w:noProof/>
          <w:sz w:val="40"/>
        </w:rPr>
        <w:t xml:space="preserve"> IT4A</w:t>
      </w:r>
    </w:p>
    <w:p w:rsidR="008D5523" w:rsidRPr="00907E42" w:rsidRDefault="008D5523" w:rsidP="008D5523">
      <w:pPr>
        <w:spacing w:before="2"/>
        <w:rPr>
          <w:rFonts w:ascii="Calibri" w:eastAsia="Calibri" w:hAnsi="Calibri" w:cs="Calibri"/>
          <w:b/>
          <w:bCs/>
          <w:noProof/>
          <w:sz w:val="16"/>
          <w:szCs w:val="16"/>
        </w:rPr>
      </w:pPr>
    </w:p>
    <w:tbl>
      <w:tblPr>
        <w:tblStyle w:val="TableNormal"/>
        <w:tblW w:w="9094" w:type="dxa"/>
        <w:tblInd w:w="115" w:type="dxa"/>
        <w:tblLayout w:type="fixed"/>
        <w:tblLook w:val="01E0"/>
      </w:tblPr>
      <w:tblGrid>
        <w:gridCol w:w="575"/>
        <w:gridCol w:w="710"/>
        <w:gridCol w:w="3397"/>
        <w:gridCol w:w="4412"/>
      </w:tblGrid>
      <w:tr w:rsidR="008D5523" w:rsidRPr="00907E42" w:rsidTr="00A7598C">
        <w:trPr>
          <w:trHeight w:hRule="exact" w:val="5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523" w:rsidRPr="00907E42" w:rsidRDefault="008D5523">
            <w:pPr>
              <w:rPr>
                <w:noProof/>
                <w:lang w:val="cs-CZ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523" w:rsidRPr="00907E42" w:rsidRDefault="008D5523">
            <w:pPr>
              <w:rPr>
                <w:noProof/>
                <w:lang w:val="cs-CZ"/>
              </w:rPr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5"/>
              <w:jc w:val="center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AUTOR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right="1"/>
              <w:jc w:val="center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 w:hAnsi="Calibri"/>
                <w:b/>
                <w:noProof/>
                <w:sz w:val="28"/>
                <w:lang w:val="cs-CZ"/>
              </w:rPr>
              <w:t>DÍLO</w:t>
            </w:r>
          </w:p>
        </w:tc>
      </w:tr>
      <w:tr w:rsidR="002E0B08" w:rsidRPr="00907E42" w:rsidTr="00D44F23">
        <w:trPr>
          <w:trHeight w:hRule="exact" w:val="5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B08" w:rsidRPr="00907E42" w:rsidRDefault="002E0B08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1.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08" w:rsidRPr="00907E42" w:rsidRDefault="00D44F23" w:rsidP="00D44F23">
            <w:pPr>
              <w:pStyle w:val="TableParagraph"/>
              <w:rPr>
                <w:noProof/>
              </w:rPr>
            </w:pPr>
            <w:r>
              <w:rPr>
                <w:noProof/>
              </w:rPr>
              <w:t>5.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08" w:rsidRPr="00907E42" w:rsidRDefault="002E0B08" w:rsidP="0057409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Shakespeare, William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08" w:rsidRPr="00907E42" w:rsidRDefault="00D44F23" w:rsidP="0057409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Romeo a Julie</w:t>
            </w:r>
          </w:p>
        </w:tc>
      </w:tr>
      <w:tr w:rsidR="002E0B08" w:rsidRPr="00907E42" w:rsidTr="00D44F23">
        <w:trPr>
          <w:trHeight w:hRule="exact" w:val="518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:rsidR="002E0B08" w:rsidRPr="00907E42" w:rsidRDefault="002E0B08">
            <w:pPr>
              <w:pStyle w:val="TableParagraph"/>
              <w:spacing w:line="341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2</w:t>
            </w:r>
            <w:r w:rsidR="00D44F23">
              <w:rPr>
                <w:rFonts w:ascii="Calibri"/>
                <w:b/>
                <w:noProof/>
                <w:sz w:val="28"/>
                <w:lang w:val="cs-CZ"/>
              </w:rPr>
              <w:t>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:rsidR="002E0B08" w:rsidRPr="00907E42" w:rsidRDefault="00D44F23" w:rsidP="00D44F23">
            <w:pPr>
              <w:pStyle w:val="TableParagraph"/>
              <w:rPr>
                <w:noProof/>
              </w:rPr>
            </w:pPr>
            <w:r>
              <w:rPr>
                <w:noProof/>
              </w:rPr>
              <w:t>6.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:rsidR="002E0B08" w:rsidRPr="00907E42" w:rsidRDefault="002E0B08" w:rsidP="0057409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 xml:space="preserve">Shakespeare, William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:rsidR="002E0B08" w:rsidRPr="00907E42" w:rsidRDefault="00D44F23" w:rsidP="0057409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Hamlet</w:t>
            </w:r>
          </w:p>
        </w:tc>
      </w:tr>
      <w:tr w:rsidR="00D44F23" w:rsidRPr="00907E42" w:rsidTr="00D44F23">
        <w:trPr>
          <w:trHeight w:hRule="exact" w:val="518"/>
        </w:trPr>
        <w:tc>
          <w:tcPr>
            <w:tcW w:w="575" w:type="dxa"/>
            <w:tcBorders>
              <w:top w:val="single" w:sz="2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44F23" w:rsidRPr="00907E42" w:rsidRDefault="00D44F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3.</w:t>
            </w:r>
          </w:p>
        </w:tc>
        <w:tc>
          <w:tcPr>
            <w:tcW w:w="710" w:type="dxa"/>
            <w:tcBorders>
              <w:top w:val="single" w:sz="2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44F23" w:rsidRPr="00907E42" w:rsidRDefault="00D44F23" w:rsidP="00D44F23">
            <w:pPr>
              <w:pStyle w:val="TableParagraph"/>
              <w:rPr>
                <w:noProof/>
              </w:rPr>
            </w:pPr>
            <w:r>
              <w:rPr>
                <w:noProof/>
              </w:rPr>
              <w:t>15.</w:t>
            </w:r>
          </w:p>
        </w:tc>
        <w:tc>
          <w:tcPr>
            <w:tcW w:w="3397" w:type="dxa"/>
            <w:tcBorders>
              <w:top w:val="single" w:sz="2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44F23" w:rsidRPr="00907E42" w:rsidRDefault="00D44F23" w:rsidP="00E10589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Tolstoj, Lev Nikolajevič</w:t>
            </w:r>
          </w:p>
        </w:tc>
        <w:tc>
          <w:tcPr>
            <w:tcW w:w="4412" w:type="dxa"/>
            <w:tcBorders>
              <w:top w:val="single" w:sz="2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44F23" w:rsidRPr="00907E42" w:rsidRDefault="00D44F23" w:rsidP="00E1058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Anna Karenina</w:t>
            </w:r>
          </w:p>
        </w:tc>
      </w:tr>
      <w:tr w:rsidR="00D44F23" w:rsidRPr="00907E42" w:rsidTr="00D44F23">
        <w:trPr>
          <w:trHeight w:hRule="exact" w:val="500"/>
        </w:trPr>
        <w:tc>
          <w:tcPr>
            <w:tcW w:w="5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F23" w:rsidRPr="00907E42" w:rsidRDefault="00D44F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4.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F23" w:rsidRPr="00907E42" w:rsidRDefault="00D44F23" w:rsidP="00E10589">
            <w:pPr>
              <w:pStyle w:val="TableParagraph"/>
              <w:rPr>
                <w:noProof/>
              </w:rPr>
            </w:pPr>
            <w:r>
              <w:rPr>
                <w:noProof/>
              </w:rPr>
              <w:t>30.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F23" w:rsidRPr="00907E42" w:rsidRDefault="00D44F23" w:rsidP="00E1058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Borovský, Karel Havlíček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F23" w:rsidRPr="00907E42" w:rsidRDefault="00D44F23" w:rsidP="00E1058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 xml:space="preserve">Tyrolské elegie </w:t>
            </w:r>
          </w:p>
        </w:tc>
      </w:tr>
      <w:tr w:rsidR="00D44F23" w:rsidRPr="00907E42" w:rsidTr="00D44F23">
        <w:trPr>
          <w:trHeight w:hRule="exact" w:val="518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:rsidR="00D44F23" w:rsidRPr="00907E42" w:rsidRDefault="00D44F23">
            <w:pPr>
              <w:pStyle w:val="TableParagraph"/>
              <w:spacing w:line="341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5.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:rsidR="00D44F23" w:rsidRPr="00907E42" w:rsidRDefault="00D44F23" w:rsidP="00E10589">
            <w:pPr>
              <w:pStyle w:val="TableParagraph"/>
              <w:rPr>
                <w:noProof/>
              </w:rPr>
            </w:pPr>
            <w:r>
              <w:rPr>
                <w:noProof/>
              </w:rPr>
              <w:t>31.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:rsidR="00D44F23" w:rsidRPr="00907E42" w:rsidRDefault="00D44F23" w:rsidP="00E1058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Borovský, Karel Havlíček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:rsidR="00D44F23" w:rsidRPr="00907E42" w:rsidRDefault="00D44F23" w:rsidP="00E1058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Král Lávra</w:t>
            </w:r>
          </w:p>
        </w:tc>
      </w:tr>
      <w:tr w:rsidR="002E0B08" w:rsidRPr="00907E42" w:rsidTr="00D44F23">
        <w:trPr>
          <w:trHeight w:hRule="exact" w:val="523"/>
        </w:trPr>
        <w:tc>
          <w:tcPr>
            <w:tcW w:w="57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B08" w:rsidRPr="00907E42" w:rsidRDefault="002E0B08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6.</w:t>
            </w:r>
          </w:p>
        </w:tc>
        <w:tc>
          <w:tcPr>
            <w:tcW w:w="71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08" w:rsidRPr="00907E42" w:rsidRDefault="00C359EC" w:rsidP="00D44F23">
            <w:pPr>
              <w:pStyle w:val="TableParagraph"/>
              <w:rPr>
                <w:noProof/>
              </w:rPr>
            </w:pPr>
            <w:r>
              <w:rPr>
                <w:noProof/>
              </w:rPr>
              <w:t>45.</w:t>
            </w:r>
          </w:p>
        </w:tc>
        <w:tc>
          <w:tcPr>
            <w:tcW w:w="339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08" w:rsidRPr="00907E42" w:rsidRDefault="002E0B08" w:rsidP="00F81A6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 xml:space="preserve">Remarque, Erich </w:t>
            </w:r>
            <w:r w:rsidR="00F81A69">
              <w:rPr>
                <w:noProof/>
                <w:lang w:val="cs-CZ"/>
              </w:rPr>
              <w:t>M</w:t>
            </w:r>
            <w:r>
              <w:rPr>
                <w:noProof/>
                <w:lang w:val="cs-CZ"/>
              </w:rPr>
              <w:t>aria</w:t>
            </w:r>
          </w:p>
        </w:tc>
        <w:tc>
          <w:tcPr>
            <w:tcW w:w="441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08" w:rsidRPr="00907E42" w:rsidRDefault="002E0B08" w:rsidP="0057409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Na západní frontě klid</w:t>
            </w:r>
          </w:p>
        </w:tc>
      </w:tr>
      <w:tr w:rsidR="00C359EC" w:rsidRPr="00907E42" w:rsidTr="00D44F23">
        <w:trPr>
          <w:trHeight w:hRule="exact" w:val="495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59EC" w:rsidRPr="00907E42" w:rsidRDefault="00C359EC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7.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9EC" w:rsidRPr="00907E42" w:rsidRDefault="005F2F49" w:rsidP="00D44F23">
            <w:pPr>
              <w:pStyle w:val="TableParagraph"/>
              <w:rPr>
                <w:noProof/>
              </w:rPr>
            </w:pPr>
            <w:r>
              <w:rPr>
                <w:noProof/>
              </w:rPr>
              <w:t>48.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9EC" w:rsidRPr="00907E42" w:rsidRDefault="00C359EC" w:rsidP="00E1058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Hemingway, Ernest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9EC" w:rsidRPr="00907E42" w:rsidRDefault="00C359EC" w:rsidP="00E1058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Stařec a moře</w:t>
            </w:r>
          </w:p>
        </w:tc>
      </w:tr>
      <w:tr w:rsidR="00C359EC" w:rsidRPr="00907E42" w:rsidTr="00D44F23">
        <w:trPr>
          <w:trHeight w:hRule="exact" w:val="505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59EC" w:rsidRPr="00907E42" w:rsidRDefault="00C359EC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8.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9EC" w:rsidRPr="00907E42" w:rsidRDefault="005F2F49" w:rsidP="00D44F23">
            <w:pPr>
              <w:pStyle w:val="TableParagraph"/>
              <w:rPr>
                <w:noProof/>
              </w:rPr>
            </w:pPr>
            <w:r>
              <w:rPr>
                <w:noProof/>
              </w:rPr>
              <w:t>49.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9EC" w:rsidRPr="00907E42" w:rsidRDefault="00C359EC" w:rsidP="00E1058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Steinbeck, John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9EC" w:rsidRPr="00907E42" w:rsidRDefault="00C359EC" w:rsidP="00E1058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O myších a lidech</w:t>
            </w:r>
          </w:p>
        </w:tc>
      </w:tr>
      <w:tr w:rsidR="00C359EC" w:rsidRPr="00907E42" w:rsidTr="00D44F23">
        <w:trPr>
          <w:trHeight w:hRule="exact" w:val="513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:rsidR="00C359EC" w:rsidRPr="00907E42" w:rsidRDefault="00C359EC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9.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:rsidR="00C359EC" w:rsidRPr="00907E42" w:rsidRDefault="005F2F49" w:rsidP="00D44F23">
            <w:pPr>
              <w:pStyle w:val="TableParagraph"/>
              <w:rPr>
                <w:noProof/>
              </w:rPr>
            </w:pPr>
            <w:r>
              <w:rPr>
                <w:noProof/>
              </w:rPr>
              <w:t>59.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:rsidR="00C359EC" w:rsidRPr="00907E42" w:rsidRDefault="00C359EC" w:rsidP="00E1058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Orwell, George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:rsidR="00C359EC" w:rsidRPr="00907E42" w:rsidRDefault="00C359EC" w:rsidP="00E1058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Farma zvířat</w:t>
            </w:r>
          </w:p>
        </w:tc>
      </w:tr>
      <w:tr w:rsidR="002E0B08" w:rsidRPr="00907E42" w:rsidTr="00D44F23">
        <w:trPr>
          <w:trHeight w:hRule="exact" w:val="523"/>
        </w:trPr>
        <w:tc>
          <w:tcPr>
            <w:tcW w:w="57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B08" w:rsidRPr="00907E42" w:rsidRDefault="002E0B08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10.</w:t>
            </w:r>
          </w:p>
        </w:tc>
        <w:tc>
          <w:tcPr>
            <w:tcW w:w="71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08" w:rsidRPr="00907E42" w:rsidRDefault="005F2F49" w:rsidP="00D44F23">
            <w:pPr>
              <w:pStyle w:val="TableParagraph"/>
              <w:rPr>
                <w:noProof/>
              </w:rPr>
            </w:pPr>
            <w:r>
              <w:rPr>
                <w:noProof/>
              </w:rPr>
              <w:t>96.</w:t>
            </w:r>
          </w:p>
        </w:tc>
        <w:tc>
          <w:tcPr>
            <w:tcW w:w="339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08" w:rsidRPr="00907E42" w:rsidRDefault="002E0B08" w:rsidP="0057409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Dyk, Viktor</w:t>
            </w:r>
          </w:p>
        </w:tc>
        <w:tc>
          <w:tcPr>
            <w:tcW w:w="441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08" w:rsidRPr="00907E42" w:rsidRDefault="002E0B08" w:rsidP="0057409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Krysař</w:t>
            </w:r>
          </w:p>
        </w:tc>
      </w:tr>
      <w:tr w:rsidR="006418C5" w:rsidRPr="00907E42" w:rsidTr="00D44F23">
        <w:trPr>
          <w:trHeight w:hRule="exact" w:val="495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8C5" w:rsidRPr="00907E42" w:rsidRDefault="006418C5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11.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8C5" w:rsidRPr="00907E42" w:rsidRDefault="006418C5" w:rsidP="00E10589">
            <w:pPr>
              <w:pStyle w:val="TableParagraph"/>
              <w:rPr>
                <w:noProof/>
              </w:rPr>
            </w:pPr>
            <w:r>
              <w:rPr>
                <w:noProof/>
              </w:rPr>
              <w:t>101.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8C5" w:rsidRPr="00907E42" w:rsidRDefault="006418C5" w:rsidP="00E1058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Čapek, Karel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8C5" w:rsidRPr="00907E42" w:rsidRDefault="006418C5" w:rsidP="00E1058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Válka s mloky</w:t>
            </w:r>
          </w:p>
        </w:tc>
      </w:tr>
      <w:tr w:rsidR="006418C5" w:rsidRPr="00907E42" w:rsidTr="00D44F23">
        <w:trPr>
          <w:trHeight w:hRule="exact" w:val="506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18C5" w:rsidRPr="00907E42" w:rsidRDefault="006418C5">
            <w:pPr>
              <w:pStyle w:val="TableParagraph"/>
              <w:spacing w:line="341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12.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8C5" w:rsidRPr="00907E42" w:rsidRDefault="006418C5" w:rsidP="00D44F23">
            <w:pPr>
              <w:pStyle w:val="TableParagraph"/>
              <w:rPr>
                <w:noProof/>
              </w:rPr>
            </w:pPr>
            <w:r>
              <w:rPr>
                <w:noProof/>
              </w:rPr>
              <w:t>132.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8C5" w:rsidRPr="00907E42" w:rsidRDefault="006418C5" w:rsidP="00E1058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Čapek, Karel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8C5" w:rsidRPr="00907E42" w:rsidRDefault="006418C5" w:rsidP="00E1058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Bílá nemoc</w:t>
            </w:r>
          </w:p>
        </w:tc>
      </w:tr>
      <w:tr w:rsidR="00E80640" w:rsidRPr="00907E42" w:rsidTr="00D44F23">
        <w:trPr>
          <w:trHeight w:hRule="exact" w:val="495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640" w:rsidRPr="00907E42" w:rsidRDefault="00E80640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13.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0640" w:rsidRPr="00907E42" w:rsidRDefault="00E80640" w:rsidP="00D44F23">
            <w:pPr>
              <w:pStyle w:val="TableParagraph"/>
              <w:rPr>
                <w:noProof/>
              </w:rPr>
            </w:pPr>
            <w:r>
              <w:rPr>
                <w:noProof/>
              </w:rPr>
              <w:t>120.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640" w:rsidRPr="00907E42" w:rsidRDefault="00E80640" w:rsidP="00E1058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Hrabal, Bohumil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640" w:rsidRPr="00907E42" w:rsidRDefault="00E80640" w:rsidP="00E1058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Ostře sledované vlaky</w:t>
            </w:r>
          </w:p>
        </w:tc>
      </w:tr>
      <w:tr w:rsidR="00E80640" w:rsidRPr="00907E42" w:rsidTr="00D44F23">
        <w:trPr>
          <w:trHeight w:hRule="exact" w:val="523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hideMark/>
          </w:tcPr>
          <w:p w:rsidR="00E80640" w:rsidRPr="00907E42" w:rsidRDefault="00E80640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14.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:rsidR="00E80640" w:rsidRPr="00907E42" w:rsidRDefault="00E80640" w:rsidP="00D44F23">
            <w:pPr>
              <w:pStyle w:val="TableParagraph"/>
              <w:rPr>
                <w:noProof/>
              </w:rPr>
            </w:pPr>
            <w:r>
              <w:rPr>
                <w:noProof/>
              </w:rPr>
              <w:t>122.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:rsidR="00E80640" w:rsidRPr="00907E42" w:rsidRDefault="00E80640" w:rsidP="00E1058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Hrabal, Bohumil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:rsidR="00E80640" w:rsidRPr="00907E42" w:rsidRDefault="00E80640" w:rsidP="00E10589">
            <w:pPr>
              <w:ind w:firstLine="0"/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 xml:space="preserve">              Postřižiny</w:t>
            </w:r>
          </w:p>
        </w:tc>
      </w:tr>
      <w:tr w:rsidR="002E0B08" w:rsidRPr="00907E42" w:rsidTr="00D44F23">
        <w:trPr>
          <w:trHeight w:hRule="exact" w:val="513"/>
        </w:trPr>
        <w:tc>
          <w:tcPr>
            <w:tcW w:w="57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B08" w:rsidRPr="00907E42" w:rsidRDefault="002E0B08">
            <w:pPr>
              <w:pStyle w:val="TableParagraph"/>
              <w:spacing w:line="341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15.</w:t>
            </w:r>
          </w:p>
        </w:tc>
        <w:tc>
          <w:tcPr>
            <w:tcW w:w="710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08" w:rsidRPr="00907E42" w:rsidRDefault="00D44F23" w:rsidP="00D44F23">
            <w:pPr>
              <w:pStyle w:val="TableParagraph"/>
              <w:rPr>
                <w:noProof/>
              </w:rPr>
            </w:pPr>
            <w:r>
              <w:rPr>
                <w:noProof/>
              </w:rPr>
              <w:t>11.</w:t>
            </w:r>
          </w:p>
        </w:tc>
        <w:tc>
          <w:tcPr>
            <w:tcW w:w="3397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08" w:rsidRPr="00907E42" w:rsidRDefault="002E0B08" w:rsidP="0057409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Moliére</w:t>
            </w:r>
          </w:p>
        </w:tc>
        <w:tc>
          <w:tcPr>
            <w:tcW w:w="4412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08" w:rsidRPr="00907E42" w:rsidRDefault="002E0B08" w:rsidP="0057409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 xml:space="preserve">Lakomec </w:t>
            </w:r>
          </w:p>
        </w:tc>
      </w:tr>
      <w:tr w:rsidR="002E0B08" w:rsidRPr="00907E42" w:rsidTr="00D44F23">
        <w:trPr>
          <w:trHeight w:hRule="exact" w:val="505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B08" w:rsidRPr="00907E42" w:rsidRDefault="002E0B08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16.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08" w:rsidRPr="00907E42" w:rsidRDefault="00D44F23" w:rsidP="00D44F23">
            <w:pPr>
              <w:pStyle w:val="TableParagraph"/>
              <w:rPr>
                <w:noProof/>
              </w:rPr>
            </w:pPr>
            <w:r>
              <w:rPr>
                <w:noProof/>
              </w:rPr>
              <w:t>17.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08" w:rsidRPr="00907E42" w:rsidRDefault="002E0B08" w:rsidP="00574099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 xml:space="preserve">  Gogol, Nikolaj Vasiljevič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08" w:rsidRPr="00907E42" w:rsidRDefault="002E0B08" w:rsidP="0057409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Revizor</w:t>
            </w:r>
          </w:p>
        </w:tc>
      </w:tr>
      <w:tr w:rsidR="002E0B08" w:rsidRPr="00907E42" w:rsidTr="00D44F23">
        <w:trPr>
          <w:trHeight w:hRule="exact" w:val="495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B08" w:rsidRPr="00907E42" w:rsidRDefault="002E0B08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17.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08" w:rsidRPr="00907E42" w:rsidRDefault="00D44F23" w:rsidP="00D44F23">
            <w:pPr>
              <w:pStyle w:val="TableParagraph"/>
              <w:rPr>
                <w:noProof/>
              </w:rPr>
            </w:pPr>
            <w:r>
              <w:rPr>
                <w:noProof/>
              </w:rPr>
              <w:t>19.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08" w:rsidRPr="00907E42" w:rsidRDefault="002E0B08" w:rsidP="00574099">
            <w:pPr>
              <w:ind w:firstLine="0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 xml:space="preserve">              de Maupassant, Guy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08" w:rsidRPr="00907E42" w:rsidRDefault="002E0B08" w:rsidP="0057409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Kulička</w:t>
            </w:r>
          </w:p>
        </w:tc>
      </w:tr>
      <w:tr w:rsidR="002E0B08" w:rsidRPr="00907E42" w:rsidTr="00D44F23">
        <w:trPr>
          <w:trHeight w:hRule="exact" w:val="506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B08" w:rsidRPr="00907E42" w:rsidRDefault="002E0B08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18.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08" w:rsidRPr="00907E42" w:rsidRDefault="00D44F23" w:rsidP="00D44F23">
            <w:pPr>
              <w:pStyle w:val="TableParagraph"/>
              <w:rPr>
                <w:noProof/>
              </w:rPr>
            </w:pPr>
            <w:r>
              <w:rPr>
                <w:noProof/>
              </w:rPr>
              <w:t>28.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08" w:rsidRPr="00907E42" w:rsidRDefault="002E0B08" w:rsidP="0057409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Erben, Karel Jaromír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08" w:rsidRPr="00907E42" w:rsidRDefault="002E0B08" w:rsidP="0057409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Kytice</w:t>
            </w:r>
          </w:p>
        </w:tc>
      </w:tr>
      <w:tr w:rsidR="002E0B08" w:rsidRPr="00907E42" w:rsidTr="00D44F23">
        <w:trPr>
          <w:trHeight w:hRule="exact" w:val="5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B08" w:rsidRPr="00907E42" w:rsidRDefault="002E0B08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19.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08" w:rsidRPr="00907E42" w:rsidRDefault="00D44F23" w:rsidP="00D44F23">
            <w:pPr>
              <w:pStyle w:val="TableParagraph"/>
              <w:rPr>
                <w:noProof/>
              </w:rPr>
            </w:pPr>
            <w:r>
              <w:rPr>
                <w:noProof/>
              </w:rPr>
              <w:t>35.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08" w:rsidRPr="00907E42" w:rsidRDefault="002E0B08" w:rsidP="0057409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Němcová, Božena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08" w:rsidRPr="00907E42" w:rsidRDefault="002E0B08" w:rsidP="0057409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Karla</w:t>
            </w:r>
          </w:p>
        </w:tc>
      </w:tr>
      <w:tr w:rsidR="002E0B08" w:rsidRPr="00907E42" w:rsidTr="00D44F23">
        <w:trPr>
          <w:trHeight w:hRule="exact" w:val="5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0B08" w:rsidRPr="00907E42" w:rsidRDefault="002E0B08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20.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B08" w:rsidRPr="00907E42" w:rsidRDefault="008C45AC" w:rsidP="00D44F23">
            <w:pPr>
              <w:pStyle w:val="TableParagraph"/>
              <w:rPr>
                <w:noProof/>
              </w:rPr>
            </w:pPr>
            <w:r>
              <w:rPr>
                <w:noProof/>
              </w:rPr>
              <w:t>46.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08" w:rsidRPr="00907E42" w:rsidRDefault="002E0B08" w:rsidP="0057409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Rolland, Romain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B08" w:rsidRPr="00907E42" w:rsidRDefault="002E0B08" w:rsidP="00574099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Petr a Lucie</w:t>
            </w:r>
          </w:p>
        </w:tc>
      </w:tr>
    </w:tbl>
    <w:p w:rsidR="008D5523" w:rsidRPr="00907E42" w:rsidRDefault="008D5523" w:rsidP="008D5523">
      <w:pPr>
        <w:rPr>
          <w:rFonts w:ascii="Calibri" w:eastAsia="Calibri" w:hAnsi="Calibri" w:cs="Calibri"/>
          <w:b/>
          <w:bCs/>
          <w:noProof/>
          <w:sz w:val="20"/>
          <w:szCs w:val="20"/>
        </w:rPr>
      </w:pPr>
    </w:p>
    <w:p w:rsidR="008D5523" w:rsidRPr="00907E42" w:rsidRDefault="008D5523" w:rsidP="008D5523">
      <w:pPr>
        <w:rPr>
          <w:rFonts w:ascii="Calibri" w:eastAsia="Calibri" w:hAnsi="Calibri" w:cs="Calibri"/>
          <w:b/>
          <w:bCs/>
          <w:noProof/>
          <w:sz w:val="20"/>
          <w:szCs w:val="20"/>
        </w:rPr>
      </w:pPr>
    </w:p>
    <w:p w:rsidR="008F508D" w:rsidRPr="00907E42" w:rsidRDefault="008D5523" w:rsidP="00914A56">
      <w:pPr>
        <w:tabs>
          <w:tab w:val="left" w:pos="5072"/>
        </w:tabs>
        <w:spacing w:before="195"/>
        <w:ind w:left="115" w:right="272"/>
        <w:rPr>
          <w:noProof/>
        </w:rPr>
      </w:pPr>
      <w:r w:rsidRPr="00907E42">
        <w:rPr>
          <w:rFonts w:ascii="Calibri"/>
          <w:b/>
          <w:noProof/>
          <w:spacing w:val="-1"/>
          <w:sz w:val="28"/>
        </w:rPr>
        <w:t>Datum:</w:t>
      </w:r>
      <w:r w:rsidR="00556363">
        <w:rPr>
          <w:rFonts w:ascii="Calibri"/>
          <w:b/>
          <w:noProof/>
          <w:spacing w:val="-1"/>
          <w:sz w:val="28"/>
        </w:rPr>
        <w:t xml:space="preserve"> 21.3.2016</w:t>
      </w:r>
      <w:r w:rsidRPr="00907E42">
        <w:rPr>
          <w:rFonts w:ascii="Calibri"/>
          <w:b/>
          <w:noProof/>
          <w:spacing w:val="-1"/>
          <w:sz w:val="28"/>
        </w:rPr>
        <w:tab/>
        <w:t>Podpis:</w:t>
      </w:r>
    </w:p>
    <w:sectPr w:rsidR="008F508D" w:rsidRPr="00907E42" w:rsidSect="00B866E8">
      <w:pgSz w:w="11906" w:h="16838"/>
      <w:pgMar w:top="1417" w:right="1417" w:bottom="1417" w:left="1417" w:header="708" w:footer="708" w:gutter="0"/>
      <w:pgBorders w:offsetFrom="page">
        <w:top w:val="single" w:sz="4" w:space="24" w:color="000000"/>
        <w:bottom w:val="single" w:sz="4" w:space="24" w:color="00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hyphenationZone w:val="425"/>
  <w:characterSpacingControl w:val="doNotCompress"/>
  <w:compat/>
  <w:rsids>
    <w:rsidRoot w:val="003556EF"/>
    <w:rsid w:val="0001224E"/>
    <w:rsid w:val="000F52A3"/>
    <w:rsid w:val="001F5D10"/>
    <w:rsid w:val="001F754F"/>
    <w:rsid w:val="002E0B08"/>
    <w:rsid w:val="00326E85"/>
    <w:rsid w:val="0033587A"/>
    <w:rsid w:val="003433BB"/>
    <w:rsid w:val="003556EF"/>
    <w:rsid w:val="00433294"/>
    <w:rsid w:val="00474589"/>
    <w:rsid w:val="004C6ACA"/>
    <w:rsid w:val="00556363"/>
    <w:rsid w:val="005E7882"/>
    <w:rsid w:val="005F2F49"/>
    <w:rsid w:val="00634758"/>
    <w:rsid w:val="006418C5"/>
    <w:rsid w:val="0065083A"/>
    <w:rsid w:val="0069600E"/>
    <w:rsid w:val="00735496"/>
    <w:rsid w:val="007816FA"/>
    <w:rsid w:val="007D3E84"/>
    <w:rsid w:val="008502F9"/>
    <w:rsid w:val="008C45AC"/>
    <w:rsid w:val="008D5523"/>
    <w:rsid w:val="008E158F"/>
    <w:rsid w:val="008F508D"/>
    <w:rsid w:val="00907E42"/>
    <w:rsid w:val="00914A56"/>
    <w:rsid w:val="009A6369"/>
    <w:rsid w:val="009D2936"/>
    <w:rsid w:val="00A07E57"/>
    <w:rsid w:val="00A544FB"/>
    <w:rsid w:val="00A7598C"/>
    <w:rsid w:val="00B866E8"/>
    <w:rsid w:val="00C359EC"/>
    <w:rsid w:val="00CC0CC8"/>
    <w:rsid w:val="00CE54C6"/>
    <w:rsid w:val="00D44F23"/>
    <w:rsid w:val="00DD2886"/>
    <w:rsid w:val="00DF3AF0"/>
    <w:rsid w:val="00E30C35"/>
    <w:rsid w:val="00E80640"/>
    <w:rsid w:val="00EC2F6D"/>
    <w:rsid w:val="00F02997"/>
    <w:rsid w:val="00F34480"/>
    <w:rsid w:val="00F81A69"/>
    <w:rsid w:val="00FF5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5523"/>
    <w:pPr>
      <w:spacing w:after="0" w:line="276" w:lineRule="auto"/>
      <w:ind w:firstLine="709"/>
      <w:jc w:val="both"/>
    </w:pPr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uiPriority w:val="1"/>
    <w:semiHidden/>
    <w:unhideWhenUsed/>
    <w:qFormat/>
    <w:rsid w:val="008D5523"/>
    <w:pPr>
      <w:widowControl w:val="0"/>
      <w:spacing w:before="12" w:line="240" w:lineRule="auto"/>
      <w:ind w:left="115" w:firstLine="0"/>
      <w:jc w:val="left"/>
    </w:pPr>
    <w:rPr>
      <w:rFonts w:ascii="Calibri" w:eastAsia="Calibri" w:hAnsi="Calibri"/>
      <w:b/>
      <w:bCs/>
      <w:sz w:val="34"/>
      <w:szCs w:val="34"/>
      <w:lang w:val="en-US"/>
    </w:rPr>
  </w:style>
  <w:style w:type="character" w:customStyle="1" w:styleId="ZkladntextChar">
    <w:name w:val="Základní text Char"/>
    <w:basedOn w:val="Standardnpsmoodstavce"/>
    <w:link w:val="Zkladntext"/>
    <w:uiPriority w:val="1"/>
    <w:semiHidden/>
    <w:rsid w:val="008D5523"/>
    <w:rPr>
      <w:rFonts w:ascii="Calibri" w:eastAsia="Calibri" w:hAnsi="Calibri"/>
      <w:b/>
      <w:bCs/>
      <w:sz w:val="34"/>
      <w:szCs w:val="34"/>
      <w:lang w:val="en-US"/>
    </w:rPr>
  </w:style>
  <w:style w:type="paragraph" w:customStyle="1" w:styleId="TableParagraph">
    <w:name w:val="Table Paragraph"/>
    <w:basedOn w:val="Normln"/>
    <w:uiPriority w:val="1"/>
    <w:qFormat/>
    <w:rsid w:val="008D5523"/>
    <w:pPr>
      <w:widowControl w:val="0"/>
      <w:spacing w:line="240" w:lineRule="auto"/>
      <w:ind w:firstLine="0"/>
      <w:jc w:val="left"/>
    </w:pPr>
    <w:rPr>
      <w:sz w:val="22"/>
      <w:lang w:val="en-US"/>
    </w:rPr>
  </w:style>
  <w:style w:type="table" w:customStyle="1" w:styleId="TableNormal">
    <w:name w:val="Table Normal"/>
    <w:uiPriority w:val="2"/>
    <w:semiHidden/>
    <w:qFormat/>
    <w:rsid w:val="008D5523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Zstupntext">
    <w:name w:val="Placeholder Text"/>
    <w:basedOn w:val="Standardnpsmoodstavce"/>
    <w:uiPriority w:val="99"/>
    <w:semiHidden/>
    <w:rsid w:val="00DF3AF0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556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556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9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Downloads\Formul&#225;&#345;%20na%20&#269;etb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75D9EB4E84F4B4DA8062F67A12D6F7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F4F8DB0-D30D-4190-ABEB-BAA39F9A45AA}"/>
      </w:docPartPr>
      <w:docPartBody>
        <w:p w:rsidR="00B04472" w:rsidRDefault="000E296D">
          <w:pPr>
            <w:pStyle w:val="175D9EB4E84F4B4DA8062F67A12D6F70"/>
          </w:pPr>
          <w:r w:rsidRPr="009732CA">
            <w:rPr>
              <w:rStyle w:val="Zstupntext"/>
            </w:rPr>
            <w:t>Klikněte sem a zadejte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E296D"/>
    <w:rsid w:val="000E296D"/>
    <w:rsid w:val="005530AE"/>
    <w:rsid w:val="007B0D4D"/>
    <w:rsid w:val="008D2431"/>
    <w:rsid w:val="00B04472"/>
    <w:rsid w:val="00B779AC"/>
    <w:rsid w:val="00CA3D2E"/>
    <w:rsid w:val="00D55DD5"/>
    <w:rsid w:val="00DC5939"/>
    <w:rsid w:val="00F27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0447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B04472"/>
    <w:rPr>
      <w:color w:val="808080"/>
    </w:rPr>
  </w:style>
  <w:style w:type="paragraph" w:customStyle="1" w:styleId="175D9EB4E84F4B4DA8062F67A12D6F70">
    <w:name w:val="175D9EB4E84F4B4DA8062F67A12D6F70"/>
    <w:rsid w:val="00B0447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45BEA-3036-4A8F-9382-C10B9422F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Formulář na četbu.dotx</Template>
  <TotalTime>17</TotalTime>
  <Pages>1</Pages>
  <Words>142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Formulář na četbu</vt:lpstr>
    </vt:vector>
  </TitlesOfParts>
  <Manager>Zuzana Petráčková</Manager>
  <Company>BLAKKWOOD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Formulář na četbu</dc:title>
  <dc:subject>CJL - Český Jazyk a Literatura</dc:subject>
  <dc:creator>Daniel Klapal</dc:creator>
  <cp:keywords>četba;formulář</cp:keywords>
  <cp:lastModifiedBy>Vondracek</cp:lastModifiedBy>
  <cp:revision>10</cp:revision>
  <dcterms:created xsi:type="dcterms:W3CDTF">2016-03-21T18:15:00Z</dcterms:created>
  <dcterms:modified xsi:type="dcterms:W3CDTF">2016-06-02T21:43:00Z</dcterms:modified>
</cp:coreProperties>
</file>