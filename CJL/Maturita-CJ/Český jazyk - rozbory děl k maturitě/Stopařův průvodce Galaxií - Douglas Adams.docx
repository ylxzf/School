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11" w:rsidRPr="00967F11" w:rsidRDefault="00967F11" w:rsidP="00E67D0C">
      <w:pPr>
        <w:rPr>
          <w:rFonts w:ascii="Times New Roman" w:hAnsi="Times New Roman" w:cs="Times New Roman"/>
          <w:b/>
          <w:sz w:val="40"/>
          <w:szCs w:val="24"/>
        </w:rPr>
      </w:pPr>
      <w:r w:rsidRPr="00967F11">
        <w:rPr>
          <w:rFonts w:ascii="Times New Roman" w:hAnsi="Times New Roman" w:cs="Times New Roman"/>
          <w:b/>
          <w:sz w:val="32"/>
          <w:szCs w:val="24"/>
        </w:rPr>
        <w:tab/>
      </w:r>
      <w:r w:rsidRPr="00967F11">
        <w:rPr>
          <w:rFonts w:ascii="Times New Roman" w:hAnsi="Times New Roman" w:cs="Times New Roman"/>
          <w:b/>
          <w:sz w:val="32"/>
          <w:szCs w:val="24"/>
        </w:rPr>
        <w:tab/>
      </w:r>
      <w:r w:rsidRPr="00967F11">
        <w:rPr>
          <w:rFonts w:ascii="Times New Roman" w:hAnsi="Times New Roman" w:cs="Times New Roman"/>
          <w:b/>
          <w:sz w:val="32"/>
          <w:szCs w:val="24"/>
        </w:rPr>
        <w:tab/>
      </w:r>
      <w:r w:rsidR="007C5E3E">
        <w:rPr>
          <w:rFonts w:ascii="Times New Roman" w:hAnsi="Times New Roman" w:cs="Times New Roman"/>
          <w:b/>
          <w:sz w:val="32"/>
          <w:szCs w:val="24"/>
        </w:rPr>
        <w:t>Stopařův průvodce Galaxií</w:t>
      </w:r>
    </w:p>
    <w:p w:rsidR="00E67D0C" w:rsidRPr="00CB00C2" w:rsidRDefault="00E67D0C" w:rsidP="00E67D0C">
      <w:pPr>
        <w:rPr>
          <w:rFonts w:ascii="Times New Roman" w:hAnsi="Times New Roman" w:cs="Times New Roman"/>
          <w:b/>
          <w:sz w:val="28"/>
          <w:szCs w:val="24"/>
        </w:rPr>
      </w:pPr>
      <w:r w:rsidRPr="00CB00C2">
        <w:rPr>
          <w:rFonts w:ascii="Times New Roman" w:hAnsi="Times New Roman" w:cs="Times New Roman"/>
          <w:b/>
          <w:sz w:val="32"/>
          <w:szCs w:val="24"/>
          <w:u w:val="single"/>
        </w:rPr>
        <w:t xml:space="preserve">Autor: </w:t>
      </w:r>
      <w:proofErr w:type="spellStart"/>
      <w:r w:rsidR="007C5E3E">
        <w:rPr>
          <w:rFonts w:ascii="Times New Roman" w:hAnsi="Times New Roman" w:cs="Times New Roman"/>
          <w:b/>
          <w:sz w:val="32"/>
          <w:szCs w:val="24"/>
          <w:u w:val="single"/>
        </w:rPr>
        <w:t>Douglas</w:t>
      </w:r>
      <w:proofErr w:type="spellEnd"/>
      <w:r w:rsidR="007C5E3E">
        <w:rPr>
          <w:rFonts w:ascii="Times New Roman" w:hAnsi="Times New Roman" w:cs="Times New Roman"/>
          <w:b/>
          <w:sz w:val="32"/>
          <w:szCs w:val="24"/>
          <w:u w:val="single"/>
        </w:rPr>
        <w:t xml:space="preserve"> Noel Adams</w:t>
      </w: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B00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I část:</w:t>
      </w:r>
    </w:p>
    <w:p w:rsidR="00E67D0C" w:rsidRPr="00CB00C2" w:rsidRDefault="00E67D0C" w:rsidP="00E67D0C">
      <w:pPr>
        <w:pStyle w:val="Normlnweb"/>
        <w:shd w:val="clear" w:color="auto" w:fill="FFFFFF"/>
        <w:spacing w:before="144" w:beforeAutospacing="0" w:after="144" w:afterAutospacing="0"/>
        <w:rPr>
          <w:sz w:val="32"/>
        </w:rPr>
      </w:pPr>
      <w:r w:rsidRPr="00CB00C2">
        <w:rPr>
          <w:b/>
          <w:sz w:val="32"/>
        </w:rPr>
        <w:t>TÉMA</w:t>
      </w:r>
      <w:r w:rsidRPr="00CB00C2">
        <w:rPr>
          <w:sz w:val="32"/>
          <w:u w:val="single"/>
        </w:rPr>
        <w:t>:</w:t>
      </w:r>
      <w:r w:rsidR="007C5E3E">
        <w:rPr>
          <w:sz w:val="32"/>
          <w:u w:val="single"/>
        </w:rPr>
        <w:t xml:space="preserve"> </w:t>
      </w:r>
    </w:p>
    <w:p w:rsidR="00E67D0C" w:rsidRPr="00967F11" w:rsidRDefault="00E67D0C" w:rsidP="00E67D0C">
      <w:pPr>
        <w:rPr>
          <w:rFonts w:ascii="Times New Roman" w:hAnsi="Times New Roman" w:cs="Times New Roman"/>
          <w:sz w:val="32"/>
          <w:szCs w:val="24"/>
        </w:rPr>
      </w:pPr>
      <w:r w:rsidRPr="00CB00C2">
        <w:rPr>
          <w:rFonts w:ascii="Times New Roman" w:hAnsi="Times New Roman" w:cs="Times New Roman"/>
          <w:b/>
          <w:sz w:val="32"/>
          <w:szCs w:val="24"/>
        </w:rPr>
        <w:t>Hlavní myšlenka</w:t>
      </w:r>
      <w:r w:rsidRPr="00967F11">
        <w:rPr>
          <w:rFonts w:ascii="Times New Roman" w:hAnsi="Times New Roman" w:cs="Times New Roman"/>
          <w:sz w:val="32"/>
        </w:rPr>
        <w:t xml:space="preserve">: </w:t>
      </w:r>
      <w:r w:rsidR="00967F11" w:rsidRPr="00967F11">
        <w:rPr>
          <w:rFonts w:ascii="Times New Roman" w:hAnsi="Times New Roman" w:cs="Times New Roman"/>
          <w:sz w:val="32"/>
        </w:rPr>
        <w:t>vesmír, smysl veškerého bytí, vesmírná loď</w:t>
      </w:r>
    </w:p>
    <w:p w:rsidR="00E67D0C" w:rsidRPr="00CB00C2" w:rsidRDefault="00E67D0C" w:rsidP="00E67D0C">
      <w:pPr>
        <w:rPr>
          <w:rFonts w:ascii="Times New Roman" w:hAnsi="Times New Roman" w:cs="Times New Roman"/>
          <w:sz w:val="32"/>
          <w:szCs w:val="24"/>
        </w:rPr>
      </w:pPr>
      <w:r w:rsidRPr="00CB00C2">
        <w:rPr>
          <w:rFonts w:ascii="Times New Roman" w:hAnsi="Times New Roman" w:cs="Times New Roman"/>
          <w:b/>
          <w:sz w:val="32"/>
          <w:szCs w:val="24"/>
        </w:rPr>
        <w:t>Čas:</w:t>
      </w:r>
      <w:r w:rsidRPr="00CB00C2">
        <w:rPr>
          <w:rFonts w:ascii="Times New Roman" w:hAnsi="Times New Roman" w:cs="Times New Roman"/>
          <w:sz w:val="32"/>
          <w:szCs w:val="24"/>
        </w:rPr>
        <w:t xml:space="preserve"> </w:t>
      </w:r>
    </w:p>
    <w:p w:rsidR="00E67D0C" w:rsidRPr="00EA4294" w:rsidRDefault="00E67D0C" w:rsidP="00E67D0C">
      <w:pPr>
        <w:rPr>
          <w:rFonts w:ascii="Times New Roman" w:hAnsi="Times New Roman" w:cs="Times New Roman"/>
          <w:sz w:val="44"/>
          <w:szCs w:val="24"/>
        </w:rPr>
      </w:pPr>
      <w:r w:rsidRPr="00CB00C2">
        <w:rPr>
          <w:rFonts w:ascii="Times New Roman" w:hAnsi="Times New Roman" w:cs="Times New Roman"/>
          <w:b/>
          <w:sz w:val="32"/>
          <w:szCs w:val="24"/>
        </w:rPr>
        <w:t>Prostor prostředí: (charakteristika):</w:t>
      </w:r>
      <w:r w:rsidR="007C5E3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C5E3E" w:rsidRPr="00EA4294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Planeta Země, fiktivní kosmická loď "Srdce ze zlata", </w:t>
      </w:r>
      <w:proofErr w:type="spellStart"/>
      <w:r w:rsidR="007C5E3E" w:rsidRPr="00EA4294">
        <w:rPr>
          <w:rFonts w:ascii="Times New Roman" w:hAnsi="Times New Roman" w:cs="Times New Roman"/>
          <w:color w:val="000000"/>
          <w:sz w:val="32"/>
          <w:shd w:val="clear" w:color="auto" w:fill="FFFFFF"/>
        </w:rPr>
        <w:t>vogonská</w:t>
      </w:r>
      <w:proofErr w:type="spellEnd"/>
      <w:r w:rsidR="007C5E3E" w:rsidRPr="00EA4294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loď, </w:t>
      </w:r>
      <w:proofErr w:type="spellStart"/>
      <w:r w:rsidR="007C5E3E" w:rsidRPr="00EA4294">
        <w:rPr>
          <w:rFonts w:ascii="Times New Roman" w:hAnsi="Times New Roman" w:cs="Times New Roman"/>
          <w:color w:val="000000"/>
          <w:sz w:val="32"/>
          <w:shd w:val="clear" w:color="auto" w:fill="FFFFFF"/>
        </w:rPr>
        <w:t>Magrathea</w:t>
      </w:r>
      <w:proofErr w:type="spellEnd"/>
    </w:p>
    <w:p w:rsidR="00E67D0C" w:rsidRPr="00CB00C2" w:rsidRDefault="00E67D0C" w:rsidP="00E67D0C">
      <w:pPr>
        <w:pStyle w:val="Normlnweb"/>
        <w:shd w:val="clear" w:color="auto" w:fill="FFFFFF"/>
        <w:spacing w:before="144" w:beforeAutospacing="0" w:after="144" w:afterAutospacing="0"/>
        <w:rPr>
          <w:color w:val="000000"/>
          <w:sz w:val="32"/>
        </w:rPr>
      </w:pPr>
      <w:r w:rsidRPr="00CB00C2">
        <w:rPr>
          <w:b/>
          <w:sz w:val="32"/>
        </w:rPr>
        <w:t xml:space="preserve">Kompoziční výstavba děje: </w:t>
      </w:r>
    </w:p>
    <w:p w:rsidR="00E67D0C" w:rsidRPr="00CB00C2" w:rsidRDefault="00E67D0C" w:rsidP="00E67D0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 xml:space="preserve"> </w:t>
      </w:r>
      <w:r w:rsidRPr="00CB00C2">
        <w:rPr>
          <w:rFonts w:ascii="Times New Roman" w:eastAsia="Times New Roman" w:hAnsi="Times New Roman" w:cs="Times New Roman"/>
          <w:b/>
          <w:bCs/>
          <w:sz w:val="32"/>
          <w:szCs w:val="24"/>
          <w:lang w:eastAsia="cs-CZ"/>
        </w:rPr>
        <w:t>Literární druh:</w:t>
      </w:r>
      <w:r w:rsidR="00EA4294">
        <w:rPr>
          <w:rFonts w:ascii="Times New Roman" w:eastAsia="Times New Roman" w:hAnsi="Times New Roman" w:cs="Times New Roman"/>
          <w:b/>
          <w:bCs/>
          <w:sz w:val="32"/>
          <w:szCs w:val="24"/>
          <w:lang w:eastAsia="cs-CZ"/>
        </w:rPr>
        <w:t xml:space="preserve"> </w:t>
      </w:r>
      <w:r w:rsidR="00EA4294" w:rsidRPr="00EA4294">
        <w:rPr>
          <w:rFonts w:ascii="Times New Roman" w:eastAsia="Times New Roman" w:hAnsi="Times New Roman" w:cs="Times New Roman"/>
          <w:bCs/>
          <w:sz w:val="32"/>
          <w:szCs w:val="24"/>
          <w:lang w:eastAsia="cs-CZ"/>
        </w:rPr>
        <w:t>Epika</w:t>
      </w:r>
      <w:r w:rsidR="00EA4294">
        <w:rPr>
          <w:rFonts w:ascii="Times New Roman" w:eastAsia="Times New Roman" w:hAnsi="Times New Roman" w:cs="Times New Roman"/>
          <w:bCs/>
          <w:sz w:val="32"/>
          <w:szCs w:val="24"/>
          <w:lang w:eastAsia="cs-CZ"/>
        </w:rPr>
        <w:t xml:space="preserve"> </w:t>
      </w:r>
      <w:r w:rsidR="00EA4294" w:rsidRPr="00EA4294">
        <w:rPr>
          <w:rFonts w:ascii="Times New Roman" w:eastAsia="Times New Roman" w:hAnsi="Times New Roman" w:cs="Times New Roman"/>
          <w:bCs/>
          <w:sz w:val="32"/>
          <w:szCs w:val="24"/>
          <w:lang w:eastAsia="cs-CZ"/>
        </w:rPr>
        <w:t>– dějová,</w:t>
      </w:r>
      <w:r w:rsidR="00EA4294">
        <w:rPr>
          <w:rFonts w:ascii="Times New Roman" w:eastAsia="Times New Roman" w:hAnsi="Times New Roman" w:cs="Times New Roman"/>
          <w:bCs/>
          <w:sz w:val="32"/>
          <w:szCs w:val="24"/>
          <w:lang w:eastAsia="cs-CZ"/>
        </w:rPr>
        <w:t xml:space="preserve"> </w:t>
      </w:r>
      <w:r w:rsidR="00EA4294" w:rsidRPr="00EA4294">
        <w:rPr>
          <w:rFonts w:ascii="Times New Roman" w:eastAsia="Times New Roman" w:hAnsi="Times New Roman" w:cs="Times New Roman"/>
          <w:bCs/>
          <w:sz w:val="32"/>
          <w:szCs w:val="24"/>
          <w:lang w:eastAsia="cs-CZ"/>
        </w:rPr>
        <w:t>má postavy</w:t>
      </w:r>
      <w:r w:rsidR="00EA4294">
        <w:rPr>
          <w:rFonts w:ascii="Times New Roman" w:eastAsia="Times New Roman" w:hAnsi="Times New Roman" w:cs="Times New Roman"/>
          <w:b/>
          <w:bCs/>
          <w:sz w:val="32"/>
          <w:szCs w:val="24"/>
          <w:lang w:eastAsia="cs-CZ"/>
        </w:rPr>
        <w:t xml:space="preserve"> </w:t>
      </w:r>
    </w:p>
    <w:p w:rsidR="00E67D0C" w:rsidRPr="00CB00C2" w:rsidRDefault="00E67D0C" w:rsidP="00E67D0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 xml:space="preserve"> </w:t>
      </w:r>
      <w:r w:rsidRPr="00CB00C2">
        <w:rPr>
          <w:rFonts w:ascii="Times New Roman" w:eastAsia="Times New Roman" w:hAnsi="Times New Roman" w:cs="Times New Roman"/>
          <w:b/>
          <w:bCs/>
          <w:sz w:val="32"/>
          <w:szCs w:val="24"/>
          <w:lang w:eastAsia="cs-CZ"/>
        </w:rPr>
        <w:t>Literární žánr:</w:t>
      </w:r>
      <w:r w:rsidRPr="00CB00C2">
        <w:rPr>
          <w:rFonts w:ascii="Times New Roman" w:eastAsia="Times New Roman" w:hAnsi="Times New Roman" w:cs="Times New Roman"/>
          <w:sz w:val="32"/>
          <w:szCs w:val="24"/>
          <w:lang w:eastAsia="cs-CZ"/>
        </w:rPr>
        <w:t> </w:t>
      </w:r>
      <w:r w:rsidR="00EA4294">
        <w:rPr>
          <w:rFonts w:ascii="Times New Roman" w:eastAsia="Times New Roman" w:hAnsi="Times New Roman" w:cs="Times New Roman"/>
          <w:sz w:val="32"/>
          <w:szCs w:val="24"/>
          <w:lang w:eastAsia="cs-CZ"/>
        </w:rPr>
        <w:t>Román – delší kniha,</w:t>
      </w:r>
      <w:r w:rsidR="007F1F98">
        <w:rPr>
          <w:rFonts w:ascii="Times New Roman" w:eastAsia="Times New Roman" w:hAnsi="Times New Roman" w:cs="Times New Roman"/>
          <w:sz w:val="32"/>
          <w:szCs w:val="24"/>
          <w:lang w:eastAsia="cs-CZ"/>
        </w:rPr>
        <w:t xml:space="preserve"> </w:t>
      </w:r>
      <w:r w:rsidR="00EA4294">
        <w:rPr>
          <w:rFonts w:ascii="Times New Roman" w:eastAsia="Times New Roman" w:hAnsi="Times New Roman" w:cs="Times New Roman"/>
          <w:sz w:val="32"/>
          <w:szCs w:val="24"/>
          <w:lang w:eastAsia="cs-CZ"/>
        </w:rPr>
        <w:t xml:space="preserve"> </w:t>
      </w:r>
    </w:p>
    <w:p w:rsidR="00E67D0C" w:rsidRDefault="00E67D0C" w:rsidP="00E67D0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</w:pPr>
    </w:p>
    <w:p w:rsidR="00E67D0C" w:rsidRPr="00CB00C2" w:rsidRDefault="00E67D0C" w:rsidP="00E67D0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II část:</w:t>
      </w:r>
    </w:p>
    <w:p w:rsidR="00E67D0C" w:rsidRPr="00CB00C2" w:rsidRDefault="00E67D0C" w:rsidP="00E67D0C">
      <w:pP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Vypravěč/ lyrický subjekt:</w:t>
      </w:r>
    </w:p>
    <w:p w:rsidR="00E67D0C" w:rsidRPr="00CB00C2" w:rsidRDefault="00E67D0C" w:rsidP="00E67D0C">
      <w:pP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Postavy – charakteristika:</w:t>
      </w:r>
    </w:p>
    <w:p w:rsidR="00E67D0C" w:rsidRDefault="00E67D0C" w:rsidP="00E67D0C">
      <w:pPr>
        <w:rPr>
          <w:rFonts w:ascii="Times New Roman" w:hAnsi="Times New Roman" w:cs="Times New Roman"/>
          <w:b/>
          <w:sz w:val="32"/>
          <w:szCs w:val="32"/>
        </w:rPr>
      </w:pPr>
      <w:r w:rsidRPr="00CB00C2">
        <w:rPr>
          <w:rFonts w:ascii="Times New Roman" w:hAnsi="Times New Roman" w:cs="Times New Roman"/>
          <w:b/>
          <w:sz w:val="32"/>
          <w:szCs w:val="32"/>
        </w:rPr>
        <w:t>J</w:t>
      </w:r>
      <w:r w:rsidR="00CB00C2">
        <w:rPr>
          <w:rFonts w:ascii="Times New Roman" w:hAnsi="Times New Roman" w:cs="Times New Roman"/>
          <w:b/>
          <w:sz w:val="32"/>
          <w:szCs w:val="32"/>
        </w:rPr>
        <w:t>azyková vrstva</w:t>
      </w:r>
      <w:r w:rsidRPr="00CB00C2">
        <w:rPr>
          <w:rFonts w:ascii="Times New Roman" w:hAnsi="Times New Roman" w:cs="Times New Roman"/>
          <w:b/>
          <w:sz w:val="32"/>
          <w:szCs w:val="32"/>
        </w:rPr>
        <w:t>:</w:t>
      </w:r>
    </w:p>
    <w:p w:rsidR="00E67D0C" w:rsidRPr="00EA4294" w:rsidRDefault="00D873EA" w:rsidP="00EA429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873EA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cs-CZ"/>
        </w:rPr>
        <w:t xml:space="preserve">Děj: </w:t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Kniha začíná seznámením </w:t>
      </w:r>
      <w:proofErr w:type="gram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rodičů - amatérské</w:t>
      </w:r>
      <w:proofErr w:type="gramEnd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herečky a budoucí právničky s ekonomem. Těhotenství matky ukončí předčasně útok vlčáka (jeho matka porodí v </w:t>
      </w:r>
      <w:hyperlink r:id="rId5" w:history="1">
        <w:r w:rsidRPr="00D873EA">
          <w:rPr>
            <w:rStyle w:val="Hypertextovodkaz"/>
            <w:rFonts w:ascii="Times New Roman" w:hAnsi="Times New Roman" w:cs="Times New Roman"/>
            <w:color w:val="auto"/>
            <w:sz w:val="32"/>
            <w:szCs w:val="32"/>
            <w:u w:val="none"/>
          </w:rPr>
          <w:t>divadle</w:t>
        </w:r>
      </w:hyperlink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i když trpí chorobnou stydlivostí). Kvido je středem pozornosti, hlavně babiček. Je brýlatý </w:t>
      </w:r>
      <w:r w:rsidR="00EA429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a intelektuálně zaměřený, ale také </w:t>
      </w:r>
      <w:hyperlink r:id="rId6" w:history="1">
        <w:r w:rsidRPr="00D873EA">
          <w:rPr>
            <w:rStyle w:val="Hypertextovodkaz"/>
            <w:rFonts w:ascii="Times New Roman" w:hAnsi="Times New Roman" w:cs="Times New Roman"/>
            <w:color w:val="auto"/>
            <w:sz w:val="32"/>
            <w:szCs w:val="32"/>
            <w:u w:val="none"/>
          </w:rPr>
          <w:t>tlustý</w:t>
        </w:r>
      </w:hyperlink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, z čehož má komplexy. Rodina se ze strachu před výpovědí stěhuje z </w:t>
      </w:r>
      <w:hyperlink r:id="rId7" w:history="1">
        <w:r w:rsidRPr="00D873EA">
          <w:rPr>
            <w:rStyle w:val="Hypertextovodkaz"/>
            <w:rFonts w:ascii="Times New Roman" w:hAnsi="Times New Roman" w:cs="Times New Roman"/>
            <w:color w:val="auto"/>
            <w:sz w:val="32"/>
            <w:szCs w:val="32"/>
            <w:u w:val="none"/>
          </w:rPr>
          <w:t>Prahy</w:t>
        </w:r>
      </w:hyperlink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 do Sázavy, tam oba nastupují do skláren. Bydleli v prosklené terase závodní </w:t>
      </w:r>
      <w:hyperlink r:id="rId8" w:history="1">
        <w:r w:rsidRPr="00D873EA">
          <w:rPr>
            <w:rStyle w:val="Hypertextovodkaz"/>
            <w:rFonts w:ascii="Times New Roman" w:hAnsi="Times New Roman" w:cs="Times New Roman"/>
            <w:color w:val="auto"/>
            <w:sz w:val="32"/>
            <w:szCs w:val="32"/>
            <w:u w:val="none"/>
          </w:rPr>
          <w:t>vily</w:t>
        </w:r>
      </w:hyperlink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kde byla zima. Kvidův otec byl neprůbojný, nesehnal jiné bydlení (nechtěl vstoupit do komunistické strany). Kvido dostal zápal plic, narodilo se druhé </w:t>
      </w:r>
      <w:proofErr w:type="gram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dítě - </w:t>
      </w:r>
      <w:proofErr w:type="spell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Paco</w:t>
      </w:r>
      <w:proofErr w:type="spellEnd"/>
      <w:proofErr w:type="gramEnd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, otec rychle řeší jiné bydlení. Nastoupil tedy na </w:t>
      </w:r>
      <w:r w:rsidRPr="00D873EA">
        <w:rPr>
          <w:rFonts w:ascii="Times New Roman" w:hAnsi="Times New Roman" w:cs="Times New Roman"/>
          <w:sz w:val="32"/>
          <w:szCs w:val="32"/>
        </w:rPr>
        <w:t>VUML</w:t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, koupil psa (vlčáka Něhu) od podnikového stranického lídra a </w:t>
      </w:r>
      <w:hyperlink r:id="rId9" w:history="1">
        <w:r w:rsidRPr="00D873EA">
          <w:rPr>
            <w:rStyle w:val="Hypertextovodkaz"/>
            <w:rFonts w:ascii="Times New Roman" w:hAnsi="Times New Roman" w:cs="Times New Roman"/>
            <w:color w:val="auto"/>
            <w:sz w:val="32"/>
            <w:szCs w:val="32"/>
            <w:u w:val="none"/>
          </w:rPr>
          <w:t>začal</w:t>
        </w:r>
      </w:hyperlink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hrát fotbal, aby byl vidět v pozitivním světle té doby. Kvido začíná </w:t>
      </w:r>
      <w:proofErr w:type="gram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recitovat - velmi</w:t>
      </w:r>
      <w:proofErr w:type="gramEnd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úspěšně, kamarádí s </w:t>
      </w:r>
      <w:r w:rsidR="00EA429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Jaruškou - úspěšně. Do nového domu přibyla společně s </w:t>
      </w:r>
      <w:proofErr w:type="spell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Pacem</w:t>
      </w:r>
      <w:proofErr w:type="spellEnd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A429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i babička Líba. Otec začíná trávit celé dny v dílně, kde dělá truhlařinu. Jeho znalost jazyků mu otevřela cestu k povýšení, ale záhy byl </w:t>
      </w:r>
      <w:r w:rsidR="00EA429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 matkou přistižen u kamaráda z divadla (u Pavla </w:t>
      </w:r>
      <w:proofErr w:type="gramStart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>Kohouta - odpůrce</w:t>
      </w:r>
      <w:proofErr w:type="gramEnd"/>
      <w:r w:rsidRPr="00D873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komunistického režimu) a bylo po kariéře. Byl sesazen na místo podnikového vrátného a uzavřel se do sebe, trpěl depresemi. Matka mu sehnala i psychiatra. Kvido přerušil studia na ekonomické vysoké škole, aby mohl psát své povídky, dělal nočního vrátného (měli zvyk na sebe svítit s matkou, poté i s Jaruškou, když se vzali). Matka vidí, jak se otec stále více hroutí a přemluví Kvida, aby měli s Jaruškou dítě, že by mu to mohlo pomoct z depresí. Ale ani malá Anička nepomohla (předtím dokonce volala i jeho bývalé milence Marianě). Svou rakev si přestal dělat až po sametové revoluci, kdy oba rodiče dostali odpovídající místa a Kvido vydal svou první knihu (i když ho matka prosí, aby to nedělal, jelikož kniha odhalovala velmi osobní detaily z jejich rodinného života).</w:t>
      </w:r>
    </w:p>
    <w:p w:rsidR="00E67D0C" w:rsidRPr="00CB00C2" w:rsidRDefault="00E67D0C" w:rsidP="00E67D0C">
      <w:pPr>
        <w:ind w:left="45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III část:</w:t>
      </w:r>
    </w:p>
    <w:p w:rsidR="00E67D0C" w:rsidRPr="00CB00C2" w:rsidRDefault="00E67D0C" w:rsidP="00CB00C2">
      <w:pPr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Autor-literární a historické zázemí</w:t>
      </w:r>
      <w:r w:rsid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:</w:t>
      </w: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 xml:space="preserve"> </w:t>
      </w:r>
      <w:r w:rsidR="007F1F98" w:rsidRPr="007F1F98">
        <w:rPr>
          <w:rFonts w:ascii="Times New Roman" w:hAnsi="Times New Roman" w:cs="Times New Roman"/>
          <w:sz w:val="32"/>
        </w:rPr>
        <w:t>Světová literatura 2. poloviny 20. století</w:t>
      </w:r>
      <w:r w:rsidR="007F1F98">
        <w:rPr>
          <w:rFonts w:ascii="Times New Roman" w:hAnsi="Times New Roman" w:cs="Times New Roman"/>
          <w:sz w:val="32"/>
        </w:rPr>
        <w:t xml:space="preserve"> </w:t>
      </w:r>
      <w:r w:rsidR="006B3C69">
        <w:rPr>
          <w:rFonts w:ascii="Times New Roman" w:hAnsi="Times New Roman" w:cs="Times New Roman"/>
          <w:sz w:val="32"/>
        </w:rPr>
        <w:t>1950-</w:t>
      </w:r>
      <w:bookmarkStart w:id="0" w:name="_GoBack"/>
      <w:bookmarkEnd w:id="0"/>
    </w:p>
    <w:p w:rsidR="00E67D0C" w:rsidRPr="00CB00C2" w:rsidRDefault="00E67D0C" w:rsidP="00E67D0C">
      <w:pPr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Znaky literárního směru, skupiny</w:t>
      </w:r>
      <w:r w:rsid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:</w:t>
      </w:r>
    </w:p>
    <w:p w:rsidR="00E67D0C" w:rsidRPr="00CB00C2" w:rsidRDefault="00E67D0C" w:rsidP="00E67D0C">
      <w:pPr>
        <w:rPr>
          <w:rFonts w:ascii="Times New Roman" w:eastAsia="Times New Roman" w:hAnsi="Times New Roman" w:cs="Times New Roman"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 xml:space="preserve">Další autoři:  </w:t>
      </w:r>
    </w:p>
    <w:p w:rsidR="00E67D0C" w:rsidRPr="00CB00C2" w:rsidRDefault="00E67D0C" w:rsidP="00E67D0C">
      <w:pPr>
        <w:rPr>
          <w:rFonts w:ascii="Times New Roman" w:eastAsia="Times New Roman" w:hAnsi="Times New Roman" w:cs="Times New Roman"/>
          <w:sz w:val="40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Autor-osobnost</w:t>
      </w:r>
      <w:r w:rsid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:</w:t>
      </w:r>
      <w:r w:rsidR="007F1F98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 xml:space="preserve"> </w:t>
      </w:r>
      <w:proofErr w:type="spellStart"/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>Douglas</w:t>
      </w:r>
      <w:proofErr w:type="spellEnd"/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Adams se narodil v Cambridge v Anglii, kde také vystudoval Univerzitu a získal titul M.A. z anglické literatury. Psal rozhlasové a televizní pořady, dále psal, režíroval a hrál v divadelních revuích v Londýně, Cambridge a Edinburghu. Jako scénárista spolupracoval s Grahamem </w:t>
      </w:r>
      <w:proofErr w:type="spellStart"/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>Chapmanem</w:t>
      </w:r>
      <w:proofErr w:type="spellEnd"/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na jedné z epizod </w:t>
      </w:r>
      <w:proofErr w:type="spellStart"/>
      <w:r w:rsidR="007F1F98" w:rsidRPr="007F1F98">
        <w:rPr>
          <w:rStyle w:val="Siln"/>
          <w:rFonts w:ascii="Times New Roman" w:hAnsi="Times New Roman" w:cs="Times New Roman"/>
          <w:b w:val="0"/>
          <w:color w:val="000000"/>
          <w:sz w:val="32"/>
        </w:rPr>
        <w:t>Monty</w:t>
      </w:r>
      <w:proofErr w:type="spellEnd"/>
      <w:r w:rsidR="007F1F98" w:rsidRPr="007F1F98">
        <w:rPr>
          <w:rStyle w:val="Siln"/>
          <w:rFonts w:ascii="Times New Roman" w:hAnsi="Times New Roman" w:cs="Times New Roman"/>
          <w:b w:val="0"/>
          <w:color w:val="000000"/>
          <w:sz w:val="32"/>
        </w:rPr>
        <w:t xml:space="preserve"> </w:t>
      </w:r>
      <w:proofErr w:type="spellStart"/>
      <w:r w:rsidR="007F1F98" w:rsidRPr="007F1F98">
        <w:rPr>
          <w:rStyle w:val="Siln"/>
          <w:rFonts w:ascii="Times New Roman" w:hAnsi="Times New Roman" w:cs="Times New Roman"/>
          <w:b w:val="0"/>
          <w:color w:val="000000"/>
          <w:sz w:val="32"/>
        </w:rPr>
        <w:t>Pythonova</w:t>
      </w:r>
      <w:proofErr w:type="spellEnd"/>
      <w:r w:rsidR="007F1F98" w:rsidRPr="007F1F98">
        <w:rPr>
          <w:rStyle w:val="Siln"/>
          <w:rFonts w:ascii="Times New Roman" w:hAnsi="Times New Roman" w:cs="Times New Roman"/>
          <w:b w:val="0"/>
          <w:color w:val="000000"/>
          <w:sz w:val="32"/>
        </w:rPr>
        <w:t xml:space="preserve"> létajícího cirkusu</w:t>
      </w:r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>. Adams sám měl však se svým spisovatelstvím docela potíže, jeho vydavatel jej musel dokonce zamknout v hotelovém pokoji s psacím </w:t>
      </w:r>
      <w:hyperlink r:id="rId10" w:history="1">
        <w:r w:rsidR="007F1F98" w:rsidRPr="007F1F98">
          <w:rPr>
            <w:rStyle w:val="Hypertextovodkaz"/>
            <w:rFonts w:ascii="Times New Roman" w:hAnsi="Times New Roman" w:cs="Times New Roman"/>
            <w:color w:val="auto"/>
            <w:sz w:val="32"/>
            <w:u w:val="none"/>
          </w:rPr>
          <w:t>strojem</w:t>
        </w:r>
      </w:hyperlink>
      <w:r w:rsidR="007F1F98" w:rsidRPr="007F1F98">
        <w:rPr>
          <w:rFonts w:ascii="Times New Roman" w:hAnsi="Times New Roman" w:cs="Times New Roman"/>
          <w:color w:val="000000"/>
          <w:sz w:val="32"/>
          <w:shd w:val="clear" w:color="auto" w:fill="FFFFFF"/>
        </w:rPr>
        <w:t>, aby své knihy dokončil. </w:t>
      </w:r>
    </w:p>
    <w:p w:rsidR="00E67D0C" w:rsidRPr="00CB00C2" w:rsidRDefault="00E67D0C" w:rsidP="00E67D0C">
      <w:pPr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</w:pPr>
      <w:r w:rsidRPr="00CB00C2">
        <w:rPr>
          <w:rFonts w:ascii="Times New Roman" w:eastAsia="Times New Roman" w:hAnsi="Times New Roman" w:cs="Times New Roman"/>
          <w:b/>
          <w:sz w:val="32"/>
          <w:szCs w:val="24"/>
          <w:lang w:eastAsia="cs-CZ"/>
        </w:rPr>
        <w:t>Díla:</w:t>
      </w:r>
    </w:p>
    <w:p w:rsidR="00E67D0C" w:rsidRPr="00D87304" w:rsidRDefault="00E67D0C" w:rsidP="00E67D0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E67D0C" w:rsidRPr="00D87304" w:rsidRDefault="00E67D0C" w:rsidP="00E67D0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67D0C" w:rsidRPr="00D87304" w:rsidRDefault="00E67D0C" w:rsidP="00E67D0C">
      <w:pPr>
        <w:rPr>
          <w:rFonts w:ascii="Times New Roman" w:hAnsi="Times New Roman" w:cs="Times New Roman"/>
          <w:sz w:val="24"/>
          <w:szCs w:val="24"/>
        </w:rPr>
      </w:pPr>
    </w:p>
    <w:p w:rsidR="00DE767E" w:rsidRDefault="00C14A57"/>
    <w:sectPr w:rsidR="00DE767E" w:rsidSect="00786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5D9"/>
    <w:multiLevelType w:val="hybridMultilevel"/>
    <w:tmpl w:val="6BA0674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805C40"/>
    <w:multiLevelType w:val="hybridMultilevel"/>
    <w:tmpl w:val="409065DA"/>
    <w:lvl w:ilvl="0" w:tplc="F872F4EA">
      <w:numFmt w:val="bullet"/>
      <w:lvlText w:val="-"/>
      <w:lvlJc w:val="left"/>
      <w:pPr>
        <w:ind w:left="4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2" w15:restartNumberingAfterBreak="0">
    <w:nsid w:val="2AD60B44"/>
    <w:multiLevelType w:val="hybridMultilevel"/>
    <w:tmpl w:val="0B9CDB86"/>
    <w:lvl w:ilvl="0" w:tplc="5C327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43FF"/>
    <w:multiLevelType w:val="hybridMultilevel"/>
    <w:tmpl w:val="534AA19E"/>
    <w:lvl w:ilvl="0" w:tplc="01D215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5C63"/>
    <w:multiLevelType w:val="hybridMultilevel"/>
    <w:tmpl w:val="0158E9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11"/>
    <w:rsid w:val="000660AB"/>
    <w:rsid w:val="006B3C69"/>
    <w:rsid w:val="007C5E3E"/>
    <w:rsid w:val="007F1F98"/>
    <w:rsid w:val="00967F11"/>
    <w:rsid w:val="00997BAB"/>
    <w:rsid w:val="00C14A57"/>
    <w:rsid w:val="00CB00C2"/>
    <w:rsid w:val="00D873EA"/>
    <w:rsid w:val="00E67D0C"/>
    <w:rsid w:val="00E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1EB9"/>
  <w15:chartTrackingRefBased/>
  <w15:docId w15:val="{D656E236-A726-4619-87B6-47637C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67D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E67D0C"/>
    <w:rPr>
      <w:b/>
      <w:bCs/>
    </w:rPr>
  </w:style>
  <w:style w:type="character" w:customStyle="1" w:styleId="apple-converted-space">
    <w:name w:val="apple-converted-space"/>
    <w:basedOn w:val="Standardnpsmoodstavce"/>
    <w:rsid w:val="00E67D0C"/>
  </w:style>
  <w:style w:type="paragraph" w:styleId="Normlnweb">
    <w:name w:val="Normal (Web)"/>
    <w:basedOn w:val="Normln"/>
    <w:uiPriority w:val="99"/>
    <w:unhideWhenUsed/>
    <w:rsid w:val="00E6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67D0C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7C5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ba\Downloads\&#353;ablona%20&#269;etby-Eli&#353;ka-PC%20(1)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četby-Eliška-PC (1)</Template>
  <TotalTime>62</TotalTime>
  <Pages>1</Pages>
  <Words>467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Štefka</dc:creator>
  <cp:keywords/>
  <dc:description/>
  <cp:lastModifiedBy>Jakub Štefka</cp:lastModifiedBy>
  <cp:revision>2</cp:revision>
  <dcterms:created xsi:type="dcterms:W3CDTF">2018-02-22T17:29:00Z</dcterms:created>
  <dcterms:modified xsi:type="dcterms:W3CDTF">2018-02-22T18:46:00Z</dcterms:modified>
</cp:coreProperties>
</file>