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034" w:rsidRDefault="00157034" w:rsidP="00291B7F">
      <w:r>
        <w:rPr>
          <w:b/>
        </w:rPr>
        <w:t>Autor</w:t>
      </w:r>
      <w:r>
        <w:t>: KAREL HYNEK MÁCHA</w:t>
      </w:r>
    </w:p>
    <w:p w:rsidR="00157034" w:rsidRDefault="00157034" w:rsidP="00291B7F">
      <w:r>
        <w:rPr>
          <w:b/>
        </w:rPr>
        <w:t>Název díla</w:t>
      </w:r>
      <w:r>
        <w:t>: MÁJ</w:t>
      </w:r>
    </w:p>
    <w:p w:rsidR="00157034" w:rsidRDefault="00157034" w:rsidP="00291B7F"/>
    <w:p w:rsidR="00157034" w:rsidRDefault="00157034" w:rsidP="00291B7F">
      <w:pPr>
        <w:rPr>
          <w:b/>
        </w:rPr>
      </w:pPr>
      <w:r>
        <w:rPr>
          <w:b/>
        </w:rPr>
        <w:t>Autor:</w:t>
      </w:r>
    </w:p>
    <w:p w:rsidR="00157034" w:rsidRPr="00B63612" w:rsidRDefault="00157034" w:rsidP="00291B7F">
      <w:r>
        <w:t xml:space="preserve">Karel Hynek Mácha </w:t>
      </w:r>
      <w:r w:rsidRPr="00B63612">
        <w:t>(</w:t>
      </w:r>
      <w:hyperlink r:id="rId6" w:tooltip="16. listopad" w:history="1">
        <w:r w:rsidRPr="00B63612">
          <w:rPr>
            <w:rStyle w:val="Hyperlink"/>
            <w:color w:val="auto"/>
            <w:u w:val="none"/>
          </w:rPr>
          <w:t>16. listopadu</w:t>
        </w:r>
      </w:hyperlink>
      <w:r w:rsidRPr="00B63612">
        <w:t xml:space="preserve"> </w:t>
      </w:r>
      <w:hyperlink r:id="rId7" w:tooltip="1810" w:history="1">
        <w:r w:rsidRPr="00B63612">
          <w:rPr>
            <w:rStyle w:val="Hyperlink"/>
            <w:color w:val="auto"/>
            <w:u w:val="none"/>
          </w:rPr>
          <w:t>1810</w:t>
        </w:r>
      </w:hyperlink>
      <w:r w:rsidRPr="00B63612">
        <w:t xml:space="preserve"> </w:t>
      </w:r>
      <w:hyperlink r:id="rId8" w:tooltip="Praha" w:history="1">
        <w:r w:rsidRPr="00B63612">
          <w:rPr>
            <w:rStyle w:val="Hyperlink"/>
            <w:color w:val="auto"/>
            <w:u w:val="none"/>
          </w:rPr>
          <w:t>Praha</w:t>
        </w:r>
      </w:hyperlink>
      <w:r w:rsidRPr="00B63612">
        <w:t xml:space="preserve"> – </w:t>
      </w:r>
      <w:hyperlink r:id="rId9" w:tooltip="6. listopad" w:history="1">
        <w:r w:rsidRPr="00B63612">
          <w:rPr>
            <w:rStyle w:val="Hyperlink"/>
            <w:color w:val="auto"/>
            <w:u w:val="none"/>
          </w:rPr>
          <w:t>6. listopadu</w:t>
        </w:r>
      </w:hyperlink>
      <w:r w:rsidRPr="00B63612">
        <w:t xml:space="preserve"> </w:t>
      </w:r>
      <w:hyperlink r:id="rId10" w:tooltip="1836" w:history="1">
        <w:r w:rsidRPr="00B63612">
          <w:rPr>
            <w:rStyle w:val="Hyperlink"/>
            <w:color w:val="auto"/>
            <w:u w:val="none"/>
          </w:rPr>
          <w:t>1836</w:t>
        </w:r>
      </w:hyperlink>
      <w:r w:rsidRPr="00B63612">
        <w:t xml:space="preserve"> </w:t>
      </w:r>
      <w:hyperlink r:id="rId11" w:tooltip="Litoměřice" w:history="1">
        <w:r w:rsidRPr="00B63612">
          <w:rPr>
            <w:rStyle w:val="Hyperlink"/>
            <w:color w:val="auto"/>
            <w:u w:val="none"/>
          </w:rPr>
          <w:t>Litoměřice</w:t>
        </w:r>
      </w:hyperlink>
      <w:r w:rsidRPr="00B63612">
        <w:t>)</w:t>
      </w:r>
    </w:p>
    <w:p w:rsidR="00157034" w:rsidRDefault="00157034" w:rsidP="00291B7F">
      <w:r>
        <w:rPr>
          <w:b/>
        </w:rPr>
        <w:t xml:space="preserve">- </w:t>
      </w:r>
      <w:r>
        <w:t>básník a prozaik, nejvýznamnější představitel českého romantismu</w:t>
      </w:r>
    </w:p>
    <w:p w:rsidR="00157034" w:rsidRDefault="00157034" w:rsidP="00291B7F">
      <w:r>
        <w:t>- psal básně, emotivně laděné prózy, deníky</w:t>
      </w:r>
    </w:p>
    <w:p w:rsidR="00157034" w:rsidRDefault="00157034" w:rsidP="00291B7F">
      <w:r>
        <w:t>- narodil se v Praze na Újezdě na Malé Straně</w:t>
      </w:r>
    </w:p>
    <w:p w:rsidR="00157034" w:rsidRDefault="00157034" w:rsidP="00291B7F">
      <w:r>
        <w:t>- otec byl mlynářský pomocník, matka pocházela z muzikantské rodiny, syn po ní zdědil   hudební vnímavost</w:t>
      </w:r>
    </w:p>
    <w:p w:rsidR="00157034" w:rsidRDefault="00157034" w:rsidP="00291B7F">
      <w:r>
        <w:t>- pokřtěn Ignác, jméno si počeštil a připojil Karel</w:t>
      </w:r>
    </w:p>
    <w:p w:rsidR="00157034" w:rsidRDefault="00157034" w:rsidP="00291B7F">
      <w:r>
        <w:t>-</w:t>
      </w:r>
      <w:r w:rsidRPr="00291B7F">
        <w:t xml:space="preserve"> </w:t>
      </w:r>
      <w:r>
        <w:t>navštěvoval svatopetrskou farní školu, poté novoměstské gymnázium</w:t>
      </w:r>
    </w:p>
    <w:p w:rsidR="00157034" w:rsidRDefault="00157034" w:rsidP="00291B7F">
      <w:r>
        <w:t>- první verše napsal na piaristickém gymnáziu, psal německy i česky</w:t>
      </w:r>
    </w:p>
    <w:p w:rsidR="00157034" w:rsidRDefault="00157034" w:rsidP="00291B7F">
      <w:r>
        <w:t>- studoval filozofii na UK a práva</w:t>
      </w:r>
    </w:p>
    <w:p w:rsidR="00157034" w:rsidRDefault="00157034" w:rsidP="00291B7F">
      <w:r>
        <w:t xml:space="preserve">- účastnil se českého společenského života, hrál v ochotnických divadelních představeních ve </w:t>
      </w:r>
      <w:r w:rsidRPr="00291B7F">
        <w:rPr>
          <w:bCs/>
        </w:rPr>
        <w:t>Stavovském a Kajetánském divadle</w:t>
      </w:r>
      <w:r>
        <w:t xml:space="preserve">, patřil do skupiny spolupracovníků </w:t>
      </w:r>
      <w:hyperlink r:id="rId12" w:history="1">
        <w:r w:rsidRPr="00291B7F">
          <w:rPr>
            <w:rStyle w:val="Hyperlink"/>
            <w:color w:val="auto"/>
            <w:u w:val="none"/>
          </w:rPr>
          <w:t>Josefa Kajetána Tyla</w:t>
        </w:r>
      </w:hyperlink>
    </w:p>
    <w:p w:rsidR="00157034" w:rsidRDefault="00157034" w:rsidP="00291B7F">
      <w:r>
        <w:t>- herec Tylovy ochotnické družiny, zde poznal Eleonoru (Lori) Šomkovou</w:t>
      </w:r>
    </w:p>
    <w:p w:rsidR="00157034" w:rsidRDefault="00157034" w:rsidP="00291B7F">
      <w:r>
        <w:t>- vedle studia, četby a lásky bylo zdrojem Máchových zážitků cestování, podnikal dlouhé pěší túry, lákala ho zejména místa, kde jeho fantazie mohla dokreslovat zbytky dávné minulosti</w:t>
      </w:r>
    </w:p>
    <w:p w:rsidR="00157034" w:rsidRDefault="00157034" w:rsidP="00291B7F">
      <w:r>
        <w:t>- ve své době nepochopen</w:t>
      </w:r>
    </w:p>
    <w:p w:rsidR="00157034" w:rsidRDefault="00157034" w:rsidP="00291B7F">
      <w:r>
        <w:t xml:space="preserve">- </w:t>
      </w:r>
      <w:r w:rsidRPr="00112DCF">
        <w:rPr>
          <w:bCs/>
        </w:rPr>
        <w:t>rád se toulal po zříceninách českých hradů a často je kreslil</w:t>
      </w:r>
    </w:p>
    <w:p w:rsidR="00157034" w:rsidRDefault="00157034" w:rsidP="00291B7F">
      <w:r>
        <w:t>- s přítelem Strobachem došel pěšky až do Benátek</w:t>
      </w:r>
    </w:p>
    <w:p w:rsidR="00157034" w:rsidRDefault="00157034" w:rsidP="00291B7F">
      <w:pPr>
        <w:rPr>
          <w:bCs/>
        </w:rPr>
      </w:pPr>
      <w:r>
        <w:t xml:space="preserve">- v roce 1834 podnikl svojí nejdelší cestu - přes Rakousko a Alpy se vydal do Itálie. O této cestě napsal svůj </w:t>
      </w:r>
      <w:r w:rsidRPr="00291B7F">
        <w:rPr>
          <w:bCs/>
        </w:rPr>
        <w:t>Deník na cestě do Itálie</w:t>
      </w:r>
    </w:p>
    <w:p w:rsidR="00157034" w:rsidRPr="00B324AA" w:rsidRDefault="00157034" w:rsidP="00291B7F">
      <w:r>
        <w:t>- posledních 5 měsíců života pracoval jako praktikant v Litoměřicích</w:t>
      </w:r>
    </w:p>
    <w:p w:rsidR="00157034" w:rsidRDefault="00157034" w:rsidP="00291B7F">
      <w:r>
        <w:rPr>
          <w:bCs/>
        </w:rPr>
        <w:t xml:space="preserve">- </w:t>
      </w:r>
      <w:r>
        <w:t>6. listopadu 1836 náhle zemřel v Litoměřicích po vleklém onemocnění po hašení požáru – cholerina</w:t>
      </w:r>
    </w:p>
    <w:p w:rsidR="00157034" w:rsidRDefault="00157034" w:rsidP="00B324AA">
      <w:r>
        <w:t>- pohřben v Litoměřicích, ostatky přeneseny na Vyšehrad</w:t>
      </w:r>
    </w:p>
    <w:p w:rsidR="00157034" w:rsidRPr="00291B7F" w:rsidRDefault="00157034" w:rsidP="00291B7F">
      <w:r>
        <w:t>- syn Ludvík se nedožil roku</w:t>
      </w:r>
    </w:p>
    <w:p w:rsidR="00157034" w:rsidRDefault="00157034" w:rsidP="00291B7F">
      <w:pPr>
        <w:rPr>
          <w:b/>
        </w:rPr>
      </w:pPr>
      <w:r>
        <w:t xml:space="preserve">● </w:t>
      </w:r>
      <w:r>
        <w:rPr>
          <w:b/>
        </w:rPr>
        <w:t>zařazení autora do uměleckého směru</w:t>
      </w:r>
    </w:p>
    <w:p w:rsidR="00157034" w:rsidRDefault="00157034" w:rsidP="00291B7F">
      <w:r w:rsidRPr="001421FC">
        <w:t>- jediný představitel českého romantického</w:t>
      </w:r>
      <w:r>
        <w:t xml:space="preserve"> básnictví a jeden z největších českých básníků vůbec</w:t>
      </w:r>
    </w:p>
    <w:p w:rsidR="00157034" w:rsidRDefault="00157034" w:rsidP="00291B7F">
      <w:r>
        <w:t>- zakladatel moderní české poezie</w:t>
      </w:r>
    </w:p>
    <w:p w:rsidR="00157034" w:rsidRPr="00AA6C5A" w:rsidRDefault="00157034" w:rsidP="0051116A">
      <w:r w:rsidRPr="00AA6C5A">
        <w:t>působil v době národního obrození:</w:t>
      </w:r>
    </w:p>
    <w:p w:rsidR="00157034" w:rsidRPr="00AA6C5A" w:rsidRDefault="00157034" w:rsidP="0051116A">
      <w:r w:rsidRPr="00AA6C5A">
        <w:t>- počátek spadá do 70. let 18. století</w:t>
      </w:r>
    </w:p>
    <w:p w:rsidR="00157034" w:rsidRPr="00AA6C5A" w:rsidRDefault="00157034" w:rsidP="0051116A">
      <w:r w:rsidRPr="00AA6C5A">
        <w:t>- konec 50. léta 19. století</w:t>
      </w:r>
    </w:p>
    <w:p w:rsidR="00157034" w:rsidRPr="00AA6C5A" w:rsidRDefault="00157034" w:rsidP="0051116A">
      <w:r w:rsidRPr="00AA6C5A">
        <w:t xml:space="preserve">dělí </w:t>
      </w:r>
      <w:r>
        <w:t xml:space="preserve">se </w:t>
      </w:r>
      <w:r w:rsidRPr="00AA6C5A">
        <w:t>na 4 etapy:</w:t>
      </w:r>
    </w:p>
    <w:p w:rsidR="00157034" w:rsidRDefault="00157034" w:rsidP="0051116A">
      <w:r w:rsidRPr="00AA6C5A">
        <w:t xml:space="preserve">1. fáze, „obranná“: </w:t>
      </w:r>
      <w:r>
        <w:t xml:space="preserve">80. léta </w:t>
      </w:r>
      <w:smartTag w:uri="urn:schemas-microsoft-com:office:smarttags" w:element="metricconverter">
        <w:smartTagPr>
          <w:attr w:name="ProductID" w:val="18. st"/>
        </w:smartTagPr>
        <w:r>
          <w:t>18. st</w:t>
        </w:r>
      </w:smartTag>
      <w:r>
        <w:t xml:space="preserve">.-1805, </w:t>
      </w:r>
      <w:r w:rsidRPr="00AA6C5A">
        <w:t>J. Dobrovský</w:t>
      </w:r>
    </w:p>
    <w:p w:rsidR="00157034" w:rsidRDefault="00157034" w:rsidP="0051116A">
      <w:pPr>
        <w:tabs>
          <w:tab w:val="left" w:pos="540"/>
        </w:tabs>
        <w:jc w:val="both"/>
      </w:pPr>
      <w:r>
        <w:t>- převládá klasicismus, utvářejí se základy obrozenské literatury</w:t>
      </w:r>
    </w:p>
    <w:p w:rsidR="00157034" w:rsidRDefault="00157034" w:rsidP="0051116A">
      <w:r w:rsidRPr="00AA6C5A">
        <w:t xml:space="preserve">2. fáze: </w:t>
      </w:r>
      <w:r>
        <w:t xml:space="preserve">1806-1830, </w:t>
      </w:r>
      <w:r w:rsidRPr="00AA6C5A">
        <w:t>J. Jungmann, Fr. Palacký, P. J. Šafařík, J. Kollár, V. K. Klicpera, J. N. Štěpánek, F. L. Čelakovský</w:t>
      </w:r>
    </w:p>
    <w:p w:rsidR="00157034" w:rsidRPr="00AA6C5A" w:rsidRDefault="00157034" w:rsidP="0051116A">
      <w:pPr>
        <w:tabs>
          <w:tab w:val="left" w:pos="540"/>
        </w:tabs>
        <w:jc w:val="both"/>
      </w:pPr>
      <w:r>
        <w:t>- doba napoleonských válek, vytváří se jazykový program, v literatuře se uplatňuje preromantismus</w:t>
      </w:r>
    </w:p>
    <w:p w:rsidR="00157034" w:rsidRPr="00AA6C5A" w:rsidRDefault="00157034" w:rsidP="0051116A">
      <w:pPr>
        <w:tabs>
          <w:tab w:val="left" w:pos="540"/>
        </w:tabs>
        <w:jc w:val="both"/>
      </w:pPr>
      <w:r w:rsidRPr="00AA6C5A">
        <w:t xml:space="preserve">3. fáze: </w:t>
      </w:r>
      <w:r>
        <w:t xml:space="preserve">1830-1848, </w:t>
      </w:r>
      <w:r w:rsidRPr="0051116A">
        <w:t>J. K. Tyl</w:t>
      </w:r>
      <w:r w:rsidRPr="00AA6C5A">
        <w:t xml:space="preserve">, </w:t>
      </w:r>
      <w:r w:rsidRPr="0051116A">
        <w:rPr>
          <w:u w:val="single"/>
        </w:rPr>
        <w:t>K. H. Mácha</w:t>
      </w:r>
      <w:r w:rsidRPr="00AA6C5A">
        <w:t>, K. J. Erben</w:t>
      </w:r>
    </w:p>
    <w:p w:rsidR="00157034" w:rsidRDefault="00157034" w:rsidP="0051116A">
      <w:pPr>
        <w:tabs>
          <w:tab w:val="left" w:pos="540"/>
        </w:tabs>
        <w:jc w:val="both"/>
      </w:pPr>
      <w:r>
        <w:t>- doba mezi revolucemi, literatura se sbližuje se životem, proniká romantismus</w:t>
      </w:r>
    </w:p>
    <w:p w:rsidR="00157034" w:rsidRDefault="00157034" w:rsidP="0051116A">
      <w:r w:rsidRPr="00AA6C5A">
        <w:t xml:space="preserve">4. </w:t>
      </w:r>
      <w:r>
        <w:t xml:space="preserve">fáze: 1848 - 50. léta, </w:t>
      </w:r>
      <w:r w:rsidRPr="00AA6C5A">
        <w:t>K.</w:t>
      </w:r>
      <w:r>
        <w:t xml:space="preserve"> </w:t>
      </w:r>
      <w:r w:rsidRPr="00AA6C5A">
        <w:t>H. Borovský, B. Němcová</w:t>
      </w:r>
    </w:p>
    <w:p w:rsidR="00157034" w:rsidRDefault="00157034" w:rsidP="0051116A">
      <w:r>
        <w:t>- demokratická orientace literatury, směřování k realismu</w:t>
      </w:r>
    </w:p>
    <w:p w:rsidR="00157034" w:rsidRDefault="00157034" w:rsidP="00291B7F">
      <w:r>
        <w:t>Romantismus</w:t>
      </w:r>
    </w:p>
    <w:p w:rsidR="00157034" w:rsidRPr="00083E3A" w:rsidRDefault="00157034" w:rsidP="0051116A">
      <w:pPr>
        <w:pStyle w:val="NormalWeb"/>
        <w:spacing w:before="0" w:beforeAutospacing="0" w:after="0" w:afterAutospacing="0"/>
        <w:jc w:val="both"/>
      </w:pPr>
      <w:r w:rsidRPr="00083E3A">
        <w:t>- od slova román = dobrodružný jako v románě</w:t>
      </w:r>
    </w:p>
    <w:p w:rsidR="00157034" w:rsidRPr="00083E3A" w:rsidRDefault="00157034" w:rsidP="0051116A">
      <w:pPr>
        <w:pStyle w:val="NormalWeb"/>
        <w:spacing w:before="0" w:beforeAutospacing="0" w:after="0" w:afterAutospacing="0"/>
        <w:jc w:val="both"/>
      </w:pPr>
      <w:r w:rsidRPr="00083E3A">
        <w:t>- vznikl v Anglii na počátku 19. stol., rozšířil se do celé Evropy</w:t>
      </w:r>
    </w:p>
    <w:p w:rsidR="00157034" w:rsidRPr="00083E3A" w:rsidRDefault="00157034" w:rsidP="0051116A">
      <w:pPr>
        <w:pStyle w:val="NormalWeb"/>
        <w:spacing w:before="0" w:beforeAutospacing="0" w:after="0" w:afterAutospacing="0"/>
        <w:jc w:val="both"/>
      </w:pPr>
      <w:r w:rsidRPr="00083E3A">
        <w:t>- někde přetrval celou polovinu 19. stol.</w:t>
      </w:r>
    </w:p>
    <w:p w:rsidR="00157034" w:rsidRPr="00083E3A" w:rsidRDefault="00157034" w:rsidP="0051116A">
      <w:pPr>
        <w:pStyle w:val="NormalWeb"/>
        <w:spacing w:before="0" w:beforeAutospacing="0" w:after="0" w:afterAutospacing="0"/>
        <w:jc w:val="both"/>
      </w:pPr>
      <w:r w:rsidRPr="00083E3A">
        <w:t>- navazuje na tendence preromantismu</w:t>
      </w:r>
    </w:p>
    <w:p w:rsidR="00157034" w:rsidRPr="00083E3A" w:rsidRDefault="00157034" w:rsidP="0051116A">
      <w:pPr>
        <w:pStyle w:val="NormalWeb"/>
        <w:spacing w:before="0" w:beforeAutospacing="0" w:after="0" w:afterAutospacing="0"/>
        <w:jc w:val="both"/>
      </w:pPr>
      <w:r w:rsidRPr="00083E3A">
        <w:t>- není jen umělecký styl, ale životní pocit, postoj člověka</w:t>
      </w:r>
    </w:p>
    <w:p w:rsidR="00157034" w:rsidRPr="00083E3A" w:rsidRDefault="00157034" w:rsidP="0051116A">
      <w:pPr>
        <w:pStyle w:val="NormalWeb"/>
        <w:spacing w:before="0" w:beforeAutospacing="0" w:after="0" w:afterAutospacing="0"/>
        <w:jc w:val="both"/>
      </w:pPr>
      <w:r w:rsidRPr="00083E3A">
        <w:t>- nový způsob pohledu na svět – silně subjektivní a individualistický</w:t>
      </w:r>
    </w:p>
    <w:p w:rsidR="00157034" w:rsidRPr="00083E3A" w:rsidRDefault="00157034" w:rsidP="0051116A">
      <w:pPr>
        <w:pStyle w:val="NormalWeb"/>
        <w:spacing w:before="0" w:beforeAutospacing="0" w:after="0" w:afterAutospacing="0"/>
        <w:jc w:val="both"/>
      </w:pPr>
      <w:r w:rsidRPr="00083E3A">
        <w:t>- požaduje se tvůrčí svoboda, nezávislost, touha po harmonii s přírodou</w:t>
      </w:r>
    </w:p>
    <w:p w:rsidR="00157034" w:rsidRDefault="00157034" w:rsidP="0051116A">
      <w:r w:rsidRPr="00083E3A">
        <w:t xml:space="preserve">- </w:t>
      </w:r>
      <w:r>
        <w:t>i</w:t>
      </w:r>
      <w:r w:rsidRPr="00083E3A">
        <w:t>nspirace – gotika pro svou tajuplnost</w:t>
      </w:r>
    </w:p>
    <w:p w:rsidR="00157034" w:rsidRDefault="00157034" w:rsidP="00291B7F">
      <w:r>
        <w:t xml:space="preserve">● </w:t>
      </w:r>
      <w:r>
        <w:rPr>
          <w:b/>
        </w:rPr>
        <w:t>určení století, v němž autor tvořil</w:t>
      </w:r>
    </w:p>
    <w:p w:rsidR="00157034" w:rsidRDefault="00157034" w:rsidP="00291B7F">
      <w:r>
        <w:t>první polovina 19. století</w:t>
      </w:r>
    </w:p>
    <w:p w:rsidR="00157034" w:rsidRDefault="00157034" w:rsidP="00291B7F">
      <w:pPr>
        <w:rPr>
          <w:b/>
        </w:rPr>
      </w:pPr>
      <w:r>
        <w:t xml:space="preserve">● </w:t>
      </w:r>
      <w:r>
        <w:rPr>
          <w:b/>
        </w:rPr>
        <w:t>určení dalších autorů stejného um. směru</w:t>
      </w:r>
    </w:p>
    <w:p w:rsidR="00157034" w:rsidRDefault="00157034" w:rsidP="00291B7F">
      <w:r>
        <w:t>3. fáze národního obrození:</w:t>
      </w:r>
    </w:p>
    <w:p w:rsidR="00157034" w:rsidRDefault="00157034" w:rsidP="0051116A">
      <w:pPr>
        <w:pStyle w:val="NormalWeb"/>
        <w:spacing w:before="0" w:beforeAutospacing="0" w:after="0" w:afterAutospacing="0"/>
        <w:jc w:val="both"/>
      </w:pPr>
      <w:r>
        <w:t>Karel Jaromír Erben (1811–1870)</w:t>
      </w:r>
    </w:p>
    <w:p w:rsidR="00157034" w:rsidRPr="00A31C51" w:rsidRDefault="00157034" w:rsidP="0051116A">
      <w:r w:rsidRPr="00AA6C5A">
        <w:t xml:space="preserve">- básník, historik, sběratel lidové slovesnosti (písně, pověsti, pohádky, říkadla), vydavatel staročeských literárních památek, překladatel, novinář </w:t>
      </w:r>
    </w:p>
    <w:p w:rsidR="00157034" w:rsidRPr="00A31C51" w:rsidRDefault="00157034" w:rsidP="0051116A">
      <w:r w:rsidRPr="00A31C51">
        <w:t>- studoval práva a filozofii, seznámil se s Fr. Palackým, s nímž pak spolupracoval</w:t>
      </w:r>
    </w:p>
    <w:p w:rsidR="00157034" w:rsidRDefault="00157034" w:rsidP="0051116A">
      <w:pPr>
        <w:pStyle w:val="NormalWeb"/>
        <w:spacing w:before="0" w:beforeAutospacing="0" w:after="0" w:afterAutospacing="0"/>
        <w:jc w:val="both"/>
      </w:pPr>
      <w:r>
        <w:rPr>
          <w:rFonts w:ascii="Arial" w:hAnsi="Arial" w:cs="Arial"/>
          <w:color w:val="000000"/>
          <w:sz w:val="20"/>
          <w:szCs w:val="20"/>
        </w:rPr>
        <w:t xml:space="preserve">- </w:t>
      </w:r>
      <w:r w:rsidRPr="00A31C51">
        <w:t>Erbenovy pohádky jsou zbaveny skoro vesměs místní a časové určenosti.</w:t>
      </w:r>
      <w:r>
        <w:t xml:space="preserve"> </w:t>
      </w:r>
      <w:r w:rsidRPr="00A31C51">
        <w:t>Tím se liší od pohádek B. Němcové, v nichž se naopak odráží konkrétní životní prostředí a situace</w:t>
      </w:r>
    </w:p>
    <w:p w:rsidR="00157034" w:rsidRPr="00AA6C5A" w:rsidRDefault="00157034" w:rsidP="0051116A">
      <w:r>
        <w:t xml:space="preserve">dílo: </w:t>
      </w:r>
      <w:r w:rsidRPr="009973C0">
        <w:rPr>
          <w:i/>
        </w:rPr>
        <w:t>Kytice z pověstí národních, Prostonárodní písně a říkadla</w:t>
      </w:r>
      <w:r>
        <w:t xml:space="preserve">, </w:t>
      </w:r>
      <w:r w:rsidRPr="00AA6C5A">
        <w:t xml:space="preserve">pohádky </w:t>
      </w:r>
      <w:r w:rsidRPr="009973C0">
        <w:rPr>
          <w:i/>
        </w:rPr>
        <w:t>Zlatovláska, Tři zlaté vlasy děda Vševěda, Dlouhý, Široký a Bystrozraký, Pták Ohnivák a Liška Ryška</w:t>
      </w:r>
    </w:p>
    <w:p w:rsidR="00157034" w:rsidRPr="00AA6C5A" w:rsidRDefault="00157034" w:rsidP="0051116A">
      <w:r w:rsidRPr="00AA6C5A">
        <w:t>Josef Kajetán Tyl</w:t>
      </w:r>
      <w:r>
        <w:t xml:space="preserve"> </w:t>
      </w:r>
      <w:r w:rsidRPr="00AA6C5A">
        <w:t>(1808-1856)</w:t>
      </w:r>
    </w:p>
    <w:p w:rsidR="00157034" w:rsidRDefault="00157034" w:rsidP="0051116A">
      <w:r w:rsidRPr="00AA6C5A">
        <w:t>- prozaik,</w:t>
      </w:r>
      <w:r>
        <w:t xml:space="preserve"> </w:t>
      </w:r>
      <w:r w:rsidRPr="00AA6C5A">
        <w:t>básník,</w:t>
      </w:r>
      <w:r>
        <w:t xml:space="preserve"> </w:t>
      </w:r>
      <w:r w:rsidRPr="00AA6C5A">
        <w:t>kritik,</w:t>
      </w:r>
      <w:r>
        <w:t xml:space="preserve"> novinář</w:t>
      </w:r>
    </w:p>
    <w:p w:rsidR="00157034" w:rsidRPr="00AA6C5A" w:rsidRDefault="00157034" w:rsidP="0051116A">
      <w:r>
        <w:t>- sblížil se s Klicperou</w:t>
      </w:r>
    </w:p>
    <w:p w:rsidR="00157034" w:rsidRPr="00AA6C5A" w:rsidRDefault="00157034" w:rsidP="0051116A">
      <w:r w:rsidRPr="00AA6C5A">
        <w:t>-</w:t>
      </w:r>
      <w:r>
        <w:t xml:space="preserve"> </w:t>
      </w:r>
      <w:r w:rsidRPr="00AA6C5A">
        <w:t>redigoval časopis Květy,</w:t>
      </w:r>
      <w:r>
        <w:t xml:space="preserve"> </w:t>
      </w:r>
      <w:r w:rsidRPr="00AA6C5A">
        <w:t>Vlastimil,</w:t>
      </w:r>
      <w:r>
        <w:t xml:space="preserve"> </w:t>
      </w:r>
      <w:r w:rsidRPr="00AA6C5A">
        <w:t>Posel z Prahy,</w:t>
      </w:r>
      <w:r>
        <w:t xml:space="preserve"> </w:t>
      </w:r>
      <w:r w:rsidRPr="00AA6C5A">
        <w:t>vydával politický list Selské noviny</w:t>
      </w:r>
    </w:p>
    <w:p w:rsidR="00157034" w:rsidRDefault="00157034" w:rsidP="0051116A">
      <w:r w:rsidRPr="00AA6C5A">
        <w:t>-</w:t>
      </w:r>
      <w:r>
        <w:t xml:space="preserve"> </w:t>
      </w:r>
      <w:r w:rsidRPr="00FC7042">
        <w:rPr>
          <w:i/>
        </w:rPr>
        <w:t>Dekret Kutnohorský, Rozervanec, Poslední Čech, Strakonický Dudák aneb Hody divých žen</w:t>
      </w:r>
    </w:p>
    <w:p w:rsidR="00157034" w:rsidRPr="0051116A" w:rsidRDefault="00157034" w:rsidP="0051116A">
      <w:r>
        <w:t>Romantismus:</w:t>
      </w:r>
    </w:p>
    <w:p w:rsidR="00157034" w:rsidRPr="00083E3A" w:rsidRDefault="00157034" w:rsidP="0051116A">
      <w:pPr>
        <w:rPr>
          <w:shd w:val="clear" w:color="auto" w:fill="FFFFFF"/>
        </w:rPr>
      </w:pPr>
      <w:r w:rsidRPr="00083E3A">
        <w:rPr>
          <w:shd w:val="clear" w:color="auto" w:fill="FFFFFF"/>
        </w:rPr>
        <w:t>Francie</w:t>
      </w:r>
    </w:p>
    <w:p w:rsidR="00157034" w:rsidRPr="00083E3A" w:rsidRDefault="00157034" w:rsidP="0051116A">
      <w:pPr>
        <w:rPr>
          <w:shd w:val="clear" w:color="auto" w:fill="FFFFFF"/>
        </w:rPr>
      </w:pPr>
      <w:r w:rsidRPr="00083E3A">
        <w:rPr>
          <w:shd w:val="clear" w:color="auto" w:fill="FFFFFF"/>
        </w:rPr>
        <w:t>Victor Hugo (1802–1885)</w:t>
      </w:r>
    </w:p>
    <w:p w:rsidR="00157034" w:rsidRPr="00083E3A" w:rsidRDefault="00157034" w:rsidP="0051116A">
      <w:pPr>
        <w:rPr>
          <w:shd w:val="clear" w:color="auto" w:fill="FFFFFF"/>
        </w:rPr>
      </w:pPr>
      <w:r w:rsidRPr="00083E3A">
        <w:rPr>
          <w:shd w:val="clear" w:color="auto" w:fill="FFFFFF"/>
        </w:rPr>
        <w:t>- nejslavnější osobnost francouzského romantismu</w:t>
      </w:r>
    </w:p>
    <w:p w:rsidR="00157034" w:rsidRPr="00083E3A" w:rsidRDefault="00157034" w:rsidP="0051116A">
      <w:pPr>
        <w:rPr>
          <w:shd w:val="clear" w:color="auto" w:fill="FFFFFF"/>
        </w:rPr>
      </w:pPr>
      <w:r w:rsidRPr="00083E3A">
        <w:rPr>
          <w:shd w:val="clear" w:color="auto" w:fill="FFFFFF"/>
        </w:rPr>
        <w:t xml:space="preserve">- napsal zde básnickou epiku </w:t>
      </w:r>
      <w:r w:rsidRPr="00083E3A">
        <w:rPr>
          <w:i/>
          <w:shd w:val="clear" w:color="auto" w:fill="FFFFFF"/>
        </w:rPr>
        <w:t>Legenda věků</w:t>
      </w:r>
      <w:r w:rsidRPr="00083E3A">
        <w:rPr>
          <w:shd w:val="clear" w:color="auto" w:fill="FFFFFF"/>
        </w:rPr>
        <w:t xml:space="preserve"> (trojdílný básnický cyklus, zobrazuje vývoj lidstva, filozofický podtext)</w:t>
      </w:r>
    </w:p>
    <w:p w:rsidR="00157034" w:rsidRDefault="00157034" w:rsidP="0051116A">
      <w:pPr>
        <w:rPr>
          <w:i/>
          <w:shd w:val="clear" w:color="auto" w:fill="FFFFFF"/>
        </w:rPr>
      </w:pPr>
      <w:r w:rsidRPr="00083E3A">
        <w:rPr>
          <w:shd w:val="clear" w:color="auto" w:fill="FFFFFF"/>
        </w:rPr>
        <w:t xml:space="preserve">- </w:t>
      </w:r>
      <w:r>
        <w:rPr>
          <w:i/>
          <w:shd w:val="clear" w:color="auto" w:fill="FFFFFF"/>
        </w:rPr>
        <w:t>Chrám M</w:t>
      </w:r>
      <w:r w:rsidRPr="00083E3A">
        <w:rPr>
          <w:i/>
          <w:shd w:val="clear" w:color="auto" w:fill="FFFFFF"/>
        </w:rPr>
        <w:t>atky boží v Paříži</w:t>
      </w:r>
      <w:r w:rsidRPr="00083E3A">
        <w:rPr>
          <w:shd w:val="clear" w:color="auto" w:fill="FFFFFF"/>
        </w:rPr>
        <w:t xml:space="preserve">, </w:t>
      </w:r>
      <w:r w:rsidRPr="00083E3A">
        <w:rPr>
          <w:i/>
          <w:shd w:val="clear" w:color="auto" w:fill="FFFFFF"/>
        </w:rPr>
        <w:t>Bídníci</w:t>
      </w:r>
    </w:p>
    <w:p w:rsidR="00157034" w:rsidRDefault="00157034" w:rsidP="0051116A">
      <w:pPr>
        <w:jc w:val="both"/>
      </w:pPr>
      <w:r w:rsidRPr="00A2767C">
        <w:t xml:space="preserve">Stendhal </w:t>
      </w:r>
      <w:r>
        <w:t>(1783-1842)</w:t>
      </w:r>
    </w:p>
    <w:p w:rsidR="00157034" w:rsidRPr="00A2767C" w:rsidRDefault="00157034" w:rsidP="0051116A">
      <w:pPr>
        <w:jc w:val="both"/>
      </w:pPr>
      <w:r w:rsidRPr="00A2767C">
        <w:rPr>
          <w:i/>
        </w:rPr>
        <w:t>Červený a černý</w:t>
      </w:r>
      <w:r w:rsidRPr="00A2767C">
        <w:t xml:space="preserve">, </w:t>
      </w:r>
      <w:r w:rsidRPr="00A2767C">
        <w:rPr>
          <w:i/>
        </w:rPr>
        <w:t>Kartouza parmská</w:t>
      </w:r>
    </w:p>
    <w:p w:rsidR="00157034" w:rsidRPr="0051116A" w:rsidRDefault="00157034" w:rsidP="0051116A">
      <w:pPr>
        <w:jc w:val="both"/>
      </w:pPr>
      <w:r w:rsidRPr="00A2767C">
        <w:rPr>
          <w:i/>
        </w:rPr>
        <w:t>Lucien Leuwen</w:t>
      </w:r>
      <w:r>
        <w:t xml:space="preserve"> – román vydaný posmrtně, je nedokončený, původní název Červený a bílý</w:t>
      </w:r>
    </w:p>
    <w:p w:rsidR="00157034" w:rsidRPr="00083E3A" w:rsidRDefault="00157034" w:rsidP="0051116A">
      <w:pPr>
        <w:rPr>
          <w:shd w:val="clear" w:color="auto" w:fill="FFFFFF"/>
        </w:rPr>
      </w:pPr>
      <w:r w:rsidRPr="00083E3A">
        <w:rPr>
          <w:shd w:val="clear" w:color="auto" w:fill="FFFFFF"/>
        </w:rPr>
        <w:t>Anglie</w:t>
      </w:r>
    </w:p>
    <w:p w:rsidR="00157034" w:rsidRPr="00083E3A" w:rsidRDefault="00157034" w:rsidP="0051116A">
      <w:pPr>
        <w:pStyle w:val="NoSpacing"/>
        <w:rPr>
          <w:rFonts w:ascii="Times New Roman" w:hAnsi="Times New Roman"/>
          <w:sz w:val="24"/>
          <w:szCs w:val="24"/>
        </w:rPr>
      </w:pPr>
      <w:r w:rsidRPr="00083E3A">
        <w:rPr>
          <w:rFonts w:ascii="Times New Roman" w:hAnsi="Times New Roman"/>
          <w:shd w:val="clear" w:color="auto" w:fill="FFFFFF"/>
        </w:rPr>
        <w:t>Jane Austen</w:t>
      </w:r>
      <w:r>
        <w:rPr>
          <w:rFonts w:ascii="Times New Roman" w:hAnsi="Times New Roman"/>
          <w:shd w:val="clear" w:color="auto" w:fill="FFFFFF"/>
        </w:rPr>
        <w:t>ová</w:t>
      </w:r>
      <w:r w:rsidRPr="00083E3A">
        <w:rPr>
          <w:rFonts w:ascii="Times New Roman" w:hAnsi="Times New Roman"/>
          <w:shd w:val="clear" w:color="auto" w:fill="FFFFFF"/>
        </w:rPr>
        <w:t xml:space="preserve"> </w:t>
      </w:r>
      <w:r w:rsidRPr="00083E3A">
        <w:rPr>
          <w:rFonts w:ascii="Times New Roman" w:hAnsi="Times New Roman"/>
          <w:sz w:val="24"/>
          <w:szCs w:val="24"/>
        </w:rPr>
        <w:t>(1775-1817)</w:t>
      </w:r>
    </w:p>
    <w:p w:rsidR="00157034" w:rsidRPr="00E41D80" w:rsidRDefault="00157034" w:rsidP="0051116A">
      <w:pPr>
        <w:pStyle w:val="NoSpacing"/>
        <w:rPr>
          <w:rFonts w:ascii="Times New Roman" w:hAnsi="Times New Roman"/>
          <w:sz w:val="24"/>
          <w:szCs w:val="24"/>
          <w:shd w:val="clear" w:color="auto" w:fill="FFFFFF"/>
        </w:rPr>
      </w:pPr>
      <w:r w:rsidRPr="00083E3A">
        <w:rPr>
          <w:rFonts w:ascii="Times New Roman" w:hAnsi="Times New Roman"/>
          <w:sz w:val="24"/>
          <w:szCs w:val="24"/>
          <w:shd w:val="clear" w:color="auto" w:fill="FFFFFF"/>
        </w:rPr>
        <w:t>- představitelka tzv.</w:t>
      </w:r>
      <w:r w:rsidRPr="00083E3A">
        <w:rPr>
          <w:rStyle w:val="apple-converted-space"/>
          <w:rFonts w:ascii="Times New Roman" w:hAnsi="Times New Roman"/>
          <w:sz w:val="24"/>
          <w:szCs w:val="24"/>
          <w:shd w:val="clear" w:color="auto" w:fill="FFFFFF"/>
        </w:rPr>
        <w:t> </w:t>
      </w:r>
      <w:r w:rsidRPr="0051116A">
        <w:rPr>
          <w:rFonts w:ascii="Times New Roman" w:hAnsi="Times New Roman"/>
          <w:sz w:val="24"/>
          <w:szCs w:val="24"/>
          <w:shd w:val="clear" w:color="auto" w:fill="FFFFFF"/>
        </w:rPr>
        <w:t>rodinného románu</w:t>
      </w:r>
      <w:r w:rsidRPr="00083E3A">
        <w:rPr>
          <w:rStyle w:val="apple-converted-space"/>
          <w:rFonts w:ascii="Times New Roman" w:hAnsi="Times New Roman"/>
          <w:sz w:val="24"/>
          <w:szCs w:val="24"/>
          <w:shd w:val="clear" w:color="auto" w:fill="FFFFFF"/>
        </w:rPr>
        <w:t> </w:t>
      </w:r>
      <w:r w:rsidRPr="00083E3A">
        <w:rPr>
          <w:rFonts w:ascii="Times New Roman" w:hAnsi="Times New Roman"/>
          <w:sz w:val="24"/>
          <w:szCs w:val="24"/>
          <w:shd w:val="clear" w:color="auto" w:fill="FFFFFF"/>
        </w:rPr>
        <w:t>(domestic novel)</w:t>
      </w:r>
    </w:p>
    <w:p w:rsidR="00157034" w:rsidRDefault="00157034" w:rsidP="0051116A">
      <w:pPr>
        <w:rPr>
          <w:i/>
          <w:shd w:val="clear" w:color="auto" w:fill="FFFFFF"/>
        </w:rPr>
      </w:pPr>
      <w:r w:rsidRPr="00083E3A">
        <w:rPr>
          <w:shd w:val="clear" w:color="auto" w:fill="FFFFFF"/>
        </w:rPr>
        <w:t xml:space="preserve">- </w:t>
      </w:r>
      <w:r w:rsidRPr="00083E3A">
        <w:rPr>
          <w:i/>
          <w:shd w:val="clear" w:color="auto" w:fill="FFFFFF"/>
        </w:rPr>
        <w:t>Pýcha a předsudek, Emma, Northangerské panství</w:t>
      </w:r>
    </w:p>
    <w:p w:rsidR="00157034" w:rsidRPr="0051116A" w:rsidRDefault="00157034" w:rsidP="0051116A">
      <w:pPr>
        <w:rPr>
          <w:b/>
        </w:rPr>
      </w:pPr>
      <w:r w:rsidRPr="00A2767C">
        <w:t>George Gordon Byron</w:t>
      </w:r>
      <w:r>
        <w:rPr>
          <w:b/>
        </w:rPr>
        <w:t xml:space="preserve"> </w:t>
      </w:r>
      <w:r>
        <w:t>(1788-1824)</w:t>
      </w:r>
    </w:p>
    <w:p w:rsidR="00157034" w:rsidRDefault="00157034" w:rsidP="0051116A">
      <w:r>
        <w:t xml:space="preserve">básnické povídky: </w:t>
      </w:r>
      <w:r w:rsidRPr="00A2767C">
        <w:rPr>
          <w:i/>
        </w:rPr>
        <w:t>Džaur, Korzár, Lara</w:t>
      </w:r>
      <w:r>
        <w:t xml:space="preserve"> – hlavním hrdinou je člověk revoltující proti současnému světu</w:t>
      </w:r>
    </w:p>
    <w:p w:rsidR="00157034" w:rsidRDefault="00157034" w:rsidP="0051116A">
      <w:r w:rsidRPr="00A2767C">
        <w:rPr>
          <w:i/>
        </w:rPr>
        <w:t>Childe Haroldova pouť</w:t>
      </w:r>
      <w:r>
        <w:t xml:space="preserve"> – moderní epos, autobiografické rysy</w:t>
      </w:r>
    </w:p>
    <w:p w:rsidR="00157034" w:rsidRPr="00A2767C" w:rsidRDefault="00157034" w:rsidP="0051116A">
      <w:pPr>
        <w:rPr>
          <w:b/>
        </w:rPr>
      </w:pPr>
      <w:r w:rsidRPr="00A2767C">
        <w:t>Percy Bysshe Shelley</w:t>
      </w:r>
      <w:r>
        <w:rPr>
          <w:b/>
        </w:rPr>
        <w:t xml:space="preserve"> </w:t>
      </w:r>
      <w:r>
        <w:t>(1792-1822)</w:t>
      </w:r>
    </w:p>
    <w:p w:rsidR="00157034" w:rsidRDefault="00157034" w:rsidP="0051116A">
      <w:r>
        <w:t>- zemřel utonutím, plavil se na lodi Ariel</w:t>
      </w:r>
    </w:p>
    <w:p w:rsidR="00157034" w:rsidRDefault="00157034" w:rsidP="0051116A">
      <w:r>
        <w:t>- jeho manželka, Mary Shelleyová, je autorkou Frankensteina</w:t>
      </w:r>
    </w:p>
    <w:p w:rsidR="00157034" w:rsidRDefault="00157034" w:rsidP="0051116A">
      <w:r w:rsidRPr="00A2767C">
        <w:rPr>
          <w:i/>
        </w:rPr>
        <w:t>Odpoutaný Prométheus</w:t>
      </w:r>
      <w:r>
        <w:t xml:space="preserve"> – dramatická báseň, utopie, vyjadřuje téma osvobození lidské myšlenky</w:t>
      </w:r>
    </w:p>
    <w:p w:rsidR="00157034" w:rsidRPr="00A2767C" w:rsidRDefault="00157034" w:rsidP="0051116A">
      <w:pPr>
        <w:rPr>
          <w:b/>
        </w:rPr>
      </w:pPr>
      <w:r w:rsidRPr="00A2767C">
        <w:t>Walter Scott</w:t>
      </w:r>
      <w:r>
        <w:rPr>
          <w:b/>
        </w:rPr>
        <w:t xml:space="preserve"> </w:t>
      </w:r>
      <w:r>
        <w:t>(1771-1832)</w:t>
      </w:r>
    </w:p>
    <w:p w:rsidR="00157034" w:rsidRDefault="00157034" w:rsidP="0051116A">
      <w:r>
        <w:t>- považován za zakladatele historické povídky a historického románu</w:t>
      </w:r>
    </w:p>
    <w:p w:rsidR="00157034" w:rsidRDefault="00157034" w:rsidP="0051116A">
      <w:r w:rsidRPr="00A2767C">
        <w:rPr>
          <w:i/>
        </w:rPr>
        <w:t>Waverly</w:t>
      </w:r>
      <w:r w:rsidRPr="00A2767C">
        <w:t xml:space="preserve"> </w:t>
      </w:r>
      <w:r>
        <w:t>– román o povstání v Irsku</w:t>
      </w:r>
    </w:p>
    <w:p w:rsidR="00157034" w:rsidRPr="00DD33AF" w:rsidRDefault="00157034" w:rsidP="00291B7F">
      <w:r>
        <w:t xml:space="preserve">nejslavnější romány: </w:t>
      </w:r>
      <w:r w:rsidRPr="00A2767C">
        <w:rPr>
          <w:i/>
        </w:rPr>
        <w:t>Rob Roy, Ivanhoe, Kenilworth, Pirát</w:t>
      </w:r>
    </w:p>
    <w:p w:rsidR="00157034" w:rsidRDefault="00157034" w:rsidP="00291B7F">
      <w:r>
        <w:t xml:space="preserve">● </w:t>
      </w:r>
      <w:r>
        <w:rPr>
          <w:b/>
        </w:rPr>
        <w:t>názvy (případně obsahy) dalších autorových děl</w:t>
      </w:r>
    </w:p>
    <w:p w:rsidR="00157034" w:rsidRDefault="00157034" w:rsidP="00291B7F">
      <w:r>
        <w:t>- začínal německy psanými básněmi</w:t>
      </w:r>
    </w:p>
    <w:p w:rsidR="00157034" w:rsidRDefault="00157034" w:rsidP="00291B7F">
      <w:r>
        <w:t>- od r. 1830 psal česky</w:t>
      </w:r>
    </w:p>
    <w:p w:rsidR="00157034" w:rsidRDefault="00157034" w:rsidP="00291B7F">
      <w:r w:rsidRPr="0051116A">
        <w:rPr>
          <w:i/>
        </w:rPr>
        <w:t>Svatý Ivan</w:t>
      </w:r>
      <w:r>
        <w:t xml:space="preserve"> – první báseň psaná česky</w:t>
      </w:r>
    </w:p>
    <w:p w:rsidR="00157034" w:rsidRDefault="00157034" w:rsidP="00291B7F">
      <w:r w:rsidRPr="0051116A">
        <w:rPr>
          <w:i/>
        </w:rPr>
        <w:t>Kat</w:t>
      </w:r>
      <w:r>
        <w:t xml:space="preserve"> – zamýšlený čtyřdílný román (části Vyšehrad, Valdek, Karlův tejn – nedokončeno), dokončena je pouze část Křivoklad</w:t>
      </w:r>
    </w:p>
    <w:p w:rsidR="00157034" w:rsidRDefault="00157034" w:rsidP="00291B7F">
      <w:r w:rsidRPr="0051116A">
        <w:rPr>
          <w:i/>
        </w:rPr>
        <w:t>Obrazy ze života mého</w:t>
      </w:r>
      <w:r>
        <w:t xml:space="preserve"> – obsahuje texty Večer na Bezdězu a Marinka</w:t>
      </w:r>
    </w:p>
    <w:p w:rsidR="00157034" w:rsidRDefault="00157034" w:rsidP="00291B7F">
      <w:r w:rsidRPr="0047623D">
        <w:rPr>
          <w:i/>
        </w:rPr>
        <w:t>Cikáni</w:t>
      </w:r>
      <w:r>
        <w:t xml:space="preserve"> – nejrozsáhlejší text, román</w:t>
      </w:r>
    </w:p>
    <w:p w:rsidR="00157034" w:rsidRPr="0047623D" w:rsidRDefault="00157034" w:rsidP="00291B7F">
      <w:pPr>
        <w:rPr>
          <w:i/>
        </w:rPr>
      </w:pPr>
      <w:r w:rsidRPr="0047623D">
        <w:rPr>
          <w:i/>
        </w:rPr>
        <w:t>Pouť krkonošská, Návrat, Klášter sázavský, Valdice, Sen</w:t>
      </w:r>
    </w:p>
    <w:p w:rsidR="00157034" w:rsidRPr="0047623D" w:rsidRDefault="00157034" w:rsidP="00291B7F">
      <w:r>
        <w:t>- vedl si šifrované deníky (rozluštil Jakub Arbes)</w:t>
      </w:r>
      <w:r>
        <w:br w:type="page"/>
      </w:r>
      <w:r>
        <w:rPr>
          <w:b/>
        </w:rPr>
        <w:t>Charakteristika uměleckého textu jako celku:</w:t>
      </w:r>
    </w:p>
    <w:p w:rsidR="00157034" w:rsidRDefault="00157034" w:rsidP="00291B7F">
      <w:pPr>
        <w:rPr>
          <w:b/>
        </w:rPr>
      </w:pPr>
      <w:r>
        <w:t xml:space="preserve">● </w:t>
      </w:r>
      <w:r>
        <w:rPr>
          <w:b/>
        </w:rPr>
        <w:t xml:space="preserve">literární druh </w:t>
      </w:r>
    </w:p>
    <w:p w:rsidR="00157034" w:rsidRDefault="00157034" w:rsidP="00291B7F">
      <w:r>
        <w:t>lyrika</w:t>
      </w:r>
    </w:p>
    <w:p w:rsidR="00157034" w:rsidRDefault="00157034" w:rsidP="00291B7F">
      <w:r>
        <w:t xml:space="preserve">● </w:t>
      </w:r>
      <w:r>
        <w:rPr>
          <w:b/>
        </w:rPr>
        <w:t>literární žánr</w:t>
      </w:r>
      <w:r>
        <w:t xml:space="preserve">  </w:t>
      </w:r>
    </w:p>
    <w:p w:rsidR="00157034" w:rsidRDefault="00157034" w:rsidP="00291B7F">
      <w:r>
        <w:t>lyricko-epická báseň</w:t>
      </w:r>
    </w:p>
    <w:p w:rsidR="00157034" w:rsidRDefault="00157034" w:rsidP="00291B7F">
      <w:r>
        <w:t xml:space="preserve">● </w:t>
      </w:r>
      <w:r>
        <w:rPr>
          <w:b/>
        </w:rPr>
        <w:t>literární forma</w:t>
      </w:r>
      <w:r>
        <w:t xml:space="preserve"> </w:t>
      </w:r>
    </w:p>
    <w:p w:rsidR="00157034" w:rsidRDefault="00157034" w:rsidP="00291B7F">
      <w:r>
        <w:t>poezie</w:t>
      </w:r>
    </w:p>
    <w:p w:rsidR="00157034" w:rsidRDefault="00157034" w:rsidP="00291B7F">
      <w:r>
        <w:t xml:space="preserve">● </w:t>
      </w:r>
      <w:r>
        <w:rPr>
          <w:b/>
        </w:rPr>
        <w:t>dominantní slohový postup</w:t>
      </w:r>
    </w:p>
    <w:p w:rsidR="00157034" w:rsidRDefault="00157034" w:rsidP="00291B7F">
      <w:r>
        <w:t>vyprávěcí (ze strany vypravěče)</w:t>
      </w:r>
      <w:bookmarkStart w:id="0" w:name="_GoBack"/>
      <w:bookmarkEnd w:id="0"/>
    </w:p>
    <w:p w:rsidR="00157034" w:rsidRDefault="00157034" w:rsidP="00291B7F">
      <w:pPr>
        <w:rPr>
          <w:b/>
        </w:rPr>
      </w:pPr>
      <w:r>
        <w:rPr>
          <w:b/>
        </w:rPr>
        <w:t>● typ vypravěče</w:t>
      </w:r>
    </w:p>
    <w:p w:rsidR="00157034" w:rsidRPr="009C551A" w:rsidRDefault="00157034" w:rsidP="00291B7F">
      <w:r>
        <w:t>er-forma</w:t>
      </w:r>
    </w:p>
    <w:p w:rsidR="00157034" w:rsidRDefault="00157034" w:rsidP="00291B7F">
      <w:pPr>
        <w:rPr>
          <w:b/>
        </w:rPr>
      </w:pPr>
      <w:r>
        <w:rPr>
          <w:b/>
        </w:rPr>
        <w:t>● vysvětlení názvu díla</w:t>
      </w:r>
    </w:p>
    <w:p w:rsidR="00157034" w:rsidRDefault="00157034" w:rsidP="00291B7F">
      <w:pPr>
        <w:rPr>
          <w:bCs/>
        </w:rPr>
      </w:pPr>
      <w:r>
        <w:rPr>
          <w:bCs/>
        </w:rPr>
        <w:t>Máj – podle měsíce, v němž se odehrává děj.</w:t>
      </w:r>
    </w:p>
    <w:p w:rsidR="00157034" w:rsidRDefault="00157034" w:rsidP="00291B7F">
      <w:pPr>
        <w:rPr>
          <w:b/>
        </w:rPr>
      </w:pPr>
      <w:r>
        <w:t xml:space="preserve">● </w:t>
      </w:r>
      <w:r>
        <w:rPr>
          <w:b/>
        </w:rPr>
        <w:t>posouzení aktuálnosti díla</w:t>
      </w:r>
    </w:p>
    <w:p w:rsidR="00157034" w:rsidRDefault="00157034" w:rsidP="00291B7F">
      <w:r>
        <w:t>Děj díla není aktuální, loupežníci již neexistují a svedená dívka se nehodnotí záporně.</w:t>
      </w:r>
    </w:p>
    <w:p w:rsidR="00157034" w:rsidRDefault="00157034" w:rsidP="00291B7F">
      <w:pPr>
        <w:rPr>
          <w:b/>
        </w:rPr>
      </w:pPr>
      <w:r>
        <w:t xml:space="preserve">● </w:t>
      </w:r>
      <w:r>
        <w:rPr>
          <w:b/>
        </w:rPr>
        <w:t>určení místa a času textu</w:t>
      </w:r>
    </w:p>
    <w:p w:rsidR="00157034" w:rsidRDefault="00157034" w:rsidP="00291B7F">
      <w:r>
        <w:t>Děj se odehrává u města Hiršberg mezi horami, na nichž hrady Bezděz, Pernštejn, Houska a v dálce Roll k východu, západu, poledni a půlnoci okazují.</w:t>
      </w:r>
    </w:p>
    <w:p w:rsidR="00157034" w:rsidRPr="005D451D" w:rsidRDefault="00157034" w:rsidP="00291B7F">
      <w:r>
        <w:t>Pozdní večer, první máj. – čas není specifikovaný, ale lze soudit, že se jedná o básníkovu současnost.</w:t>
      </w:r>
    </w:p>
    <w:p w:rsidR="00157034" w:rsidRDefault="00157034" w:rsidP="00291B7F">
      <w:pPr>
        <w:rPr>
          <w:b/>
        </w:rPr>
      </w:pPr>
      <w:r>
        <w:t xml:space="preserve">● </w:t>
      </w:r>
      <w:r>
        <w:rPr>
          <w:b/>
        </w:rPr>
        <w:t>stručné nastínění děje</w:t>
      </w:r>
    </w:p>
    <w:p w:rsidR="00157034" w:rsidRDefault="00157034" w:rsidP="00291B7F">
      <w:r>
        <w:t>Věnování – Máj je dedikován Hynku Kommovi, což byl pražský měšťan a vlastnenec. Rodina Máchových ho chovala v úctě.</w:t>
      </w:r>
    </w:p>
    <w:p w:rsidR="00157034" w:rsidRDefault="00157034" w:rsidP="00291B7F">
      <w:r>
        <w:t>- následuje vlastenecká báseň oslavující češství</w:t>
      </w:r>
    </w:p>
    <w:p w:rsidR="00157034" w:rsidRDefault="00157034" w:rsidP="00291B7F">
      <w:r>
        <w:t>I. zpěv:</w:t>
      </w:r>
    </w:p>
    <w:p w:rsidR="00157034" w:rsidRDefault="00157034" w:rsidP="00291B7F">
      <w:r>
        <w:t xml:space="preserve">Dívka sedí večer 1. května u jezera a čeká na svého milého. Bojí se, že nepřijde, a pláče. Přijíždí loďka a plavec dívce řekne, že její milý je ve vězení ve věži za to, že zabil svého vlastního otce. Zítra má být lámán v kole. Loďka odplouvá a </w:t>
      </w:r>
      <w:r w:rsidRPr="00AA3ACB">
        <w:rPr>
          <w:i/>
        </w:rPr>
        <w:t>dívka se vrhá do hlubin jezera</w:t>
      </w:r>
      <w:r>
        <w:t>.</w:t>
      </w:r>
    </w:p>
    <w:p w:rsidR="00157034" w:rsidRDefault="00157034" w:rsidP="00291B7F">
      <w:r>
        <w:t>„Jarmilo! Jarmilo!! Jarmilo!!!</w:t>
      </w:r>
    </w:p>
    <w:p w:rsidR="00157034" w:rsidRDefault="00157034" w:rsidP="00291B7F">
      <w:r>
        <w:t>II. zpěv:</w:t>
      </w:r>
    </w:p>
    <w:p w:rsidR="00157034" w:rsidRDefault="00157034" w:rsidP="00291B7F">
      <w:r>
        <w:t>Je noc, vězeň sedí ve věži. Přemýšlí, jestli na něj jeho milá myslí. Usíná a ve snu si promítá svůj život. Otec ho vyhnal do světa, šel k loupežníkům a stal se „strašným lesů pánem“. Zamiloval se a zavraždil svůdce své milé, aniž by v tu chvíli věděl, že je to jeho otec. Nyní řeší, na čí straně je vlastně vina a co bude po smrti. Padající kapky mu odměřují čas. Strážný, který vyslechl vězňovy myšlenky, se již nikdy neusmál. Zvon bije půlnoc.</w:t>
      </w:r>
    </w:p>
    <w:p w:rsidR="00157034" w:rsidRDefault="00157034" w:rsidP="00291B7F">
      <w:r>
        <w:t>I. intermezzo:</w:t>
      </w:r>
    </w:p>
    <w:p w:rsidR="00157034" w:rsidRDefault="00157034" w:rsidP="00291B7F">
      <w:r>
        <w:t>půlnoc; sbor duchů se rojí na popravčím pahorku. Připravují se na příchod nového mrtvého, chystají mu dary. Začíná nový den.</w:t>
      </w:r>
    </w:p>
    <w:p w:rsidR="00157034" w:rsidRDefault="00157034" w:rsidP="00291B7F">
      <w:r>
        <w:t>III. zpěv:</w:t>
      </w:r>
    </w:p>
    <w:p w:rsidR="00157034" w:rsidRDefault="00157034" w:rsidP="00291B7F">
      <w:r>
        <w:t>Je ráno 2. května, lid spěchá z města k místu popravy. Průvod se strážci a odsouzeným došel ke kapli. Zločinec se naposledy rozhlíží, loučí se se svým rodným krajem. Je sťat katem a jeho tělo bylo vpleteno do kola. Mrtvá hlava se rozhlíží po kraji, nastává večer.</w:t>
      </w:r>
    </w:p>
    <w:p w:rsidR="00157034" w:rsidRDefault="00157034" w:rsidP="00291B7F">
      <w:r>
        <w:t>„Viléme! Viléme!! Viléme!!!“</w:t>
      </w:r>
    </w:p>
    <w:p w:rsidR="00157034" w:rsidRDefault="00157034" w:rsidP="00291B7F">
      <w:r>
        <w:t>II. intermezzo:</w:t>
      </w:r>
    </w:p>
    <w:p w:rsidR="00157034" w:rsidRDefault="00157034" w:rsidP="00291B7F">
      <w:r>
        <w:t>Vilémova družina loupežníků truchlí po svém vůdci.</w:t>
      </w:r>
    </w:p>
    <w:p w:rsidR="00157034" w:rsidRDefault="00157034" w:rsidP="00291B7F">
      <w:r>
        <w:t>„Pán náš zhynul! – zhynul!! –zhynul!!!“</w:t>
      </w:r>
    </w:p>
    <w:p w:rsidR="00157034" w:rsidRDefault="00157034" w:rsidP="00291B7F">
      <w:r>
        <w:t>IV. zpěv: Po sedmi letech, 31. prosince, přijíždí na koni na pahorek vypravěč příběhu. Na pohorku stále stojí kolo s Vilémovou lebkou. Druhý den, 1. ledna, se ptá hostinského, čí tělo viděl, a hostinský mu vypráví nám již známý Vilémův osud. Poutník poté odchází, ale místo popravy ho vábí zpátky. Vrací se 1. května, usedá na zem a rozjímá o životě.</w:t>
      </w:r>
    </w:p>
    <w:p w:rsidR="00157034" w:rsidRDefault="00157034" w:rsidP="00291B7F">
      <w:r>
        <w:t>„Hynku! Viléma!! Jarmilo!!!“</w:t>
      </w:r>
    </w:p>
    <w:p w:rsidR="00157034" w:rsidRDefault="00157034" w:rsidP="00291B7F">
      <w:r>
        <w:t>→ poutníkem byl sám Hynek Mácha</w:t>
      </w:r>
    </w:p>
    <w:p w:rsidR="00157034" w:rsidRDefault="00157034" w:rsidP="00291B7F">
      <w:r>
        <w:t>+ Poznamenání – Máchova vysvětlivka k I. intermezzu</w:t>
      </w:r>
    </w:p>
    <w:p w:rsidR="00157034" w:rsidRDefault="00157034" w:rsidP="00291B7F">
      <w:r>
        <w:t xml:space="preserve">● </w:t>
      </w:r>
      <w:r>
        <w:rPr>
          <w:b/>
        </w:rPr>
        <w:t>určení smyslu díla</w:t>
      </w:r>
    </w:p>
    <w:p w:rsidR="00157034" w:rsidRDefault="00157034" w:rsidP="00291B7F">
      <w:r>
        <w:t>Autorovi zřejmě šlo o oslavu májové přírodní krásy a jako kontrast využil tragiku lidského osudu.</w:t>
      </w:r>
    </w:p>
    <w:p w:rsidR="00157034" w:rsidRDefault="00157034" w:rsidP="00291B7F">
      <w:pPr>
        <w:rPr>
          <w:b/>
        </w:rPr>
      </w:pPr>
      <w:r>
        <w:rPr>
          <w:b/>
        </w:rPr>
        <w:t>● pravděpodobný adresát</w:t>
      </w:r>
    </w:p>
    <w:p w:rsidR="00157034" w:rsidRPr="001C3D0B" w:rsidRDefault="00157034" w:rsidP="00291B7F">
      <w:r>
        <w:t>Báseň je především pro zdatnější čtenáře, který se dokáže vcítit do osudů vystupujících postav. Ve své době byla báseň nepochopena, lidé nedokázali obdivovat vraha.</w:t>
      </w:r>
    </w:p>
    <w:p w:rsidR="00157034" w:rsidRDefault="00157034" w:rsidP="00291B7F">
      <w:r>
        <w:t xml:space="preserve">● </w:t>
      </w:r>
      <w:r>
        <w:rPr>
          <w:b/>
        </w:rPr>
        <w:t>zařazení knihy do kontextu celého autorova díla</w:t>
      </w:r>
    </w:p>
    <w:p w:rsidR="00157034" w:rsidRDefault="00157034" w:rsidP="00C10696">
      <w:r>
        <w:t>Nejslavnější Máchovo dílo, jeho počátky spadají do roku 1834, psán byl od podzimu 1835 do jara roku 1836. Je to jediná knihy, která vyšla za jeho života. Vydal ji vlastním nákladem, šlo o 600 výtisků.</w:t>
      </w:r>
    </w:p>
    <w:p w:rsidR="00157034" w:rsidRDefault="00157034" w:rsidP="00291B7F">
      <w:r>
        <w:t xml:space="preserve">● </w:t>
      </w:r>
      <w:r>
        <w:rPr>
          <w:b/>
        </w:rPr>
        <w:t>tematicky podobné dílo</w:t>
      </w:r>
    </w:p>
    <w:p w:rsidR="00157034" w:rsidRDefault="00157034" w:rsidP="00291B7F">
      <w:r>
        <w:t>K. H. Mácha - Cikáni</w:t>
      </w:r>
    </w:p>
    <w:p w:rsidR="00157034" w:rsidRDefault="00157034" w:rsidP="00291B7F">
      <w:r>
        <w:t xml:space="preserve">● </w:t>
      </w:r>
      <w:r>
        <w:rPr>
          <w:b/>
        </w:rPr>
        <w:t>porovnání s filmovou verzí nebo dramatizací</w:t>
      </w:r>
    </w:p>
    <w:p w:rsidR="00157034" w:rsidRDefault="00157034" w:rsidP="00291B7F">
      <w:r w:rsidRPr="008C2273">
        <w:t xml:space="preserve">Film </w:t>
      </w:r>
      <w:r>
        <w:t>Máj v</w:t>
      </w:r>
      <w:r w:rsidRPr="008C2273">
        <w:t> </w:t>
      </w:r>
      <w:r>
        <w:t>roce</w:t>
      </w:r>
      <w:r w:rsidRPr="008C2273">
        <w:t xml:space="preserve"> 2008 </w:t>
      </w:r>
      <w:r>
        <w:t>natočil F. A. Brabec. Film neodpovídá předloze, Jarmila je líčena jako poběhlice, Vilém – strašný lesů pán – byl ztvárněn Matějem Stropnickým, který postavě fyzicky neodpovídá a nepodal ani příliš dobrý herecký výkon. Zpracování je kýčovité, lyrická složka se kamsi vytratila... Filmovými fanoušky je film ohodnocen 40 % ze 100.</w:t>
      </w:r>
    </w:p>
    <w:p w:rsidR="00157034" w:rsidRPr="008C2273" w:rsidRDefault="00157034" w:rsidP="00291B7F">
      <w:r>
        <w:t>„Rudolfovi Hrušínskému to šlo z okna embéčka o dost lépe.“</w:t>
      </w:r>
    </w:p>
    <w:p w:rsidR="00157034" w:rsidRDefault="00157034" w:rsidP="00291B7F">
      <w:pPr>
        <w:rPr>
          <w:b/>
        </w:rPr>
      </w:pPr>
      <w:r>
        <w:rPr>
          <w:b/>
        </w:rPr>
        <w:br w:type="page"/>
        <w:t>Úryvek k rozboru:</w:t>
      </w:r>
    </w:p>
    <w:p w:rsidR="00157034" w:rsidRDefault="00157034" w:rsidP="00291B7F">
      <w:pPr>
        <w:rPr>
          <w:b/>
        </w:rPr>
      </w:pPr>
    </w:p>
    <w:p w:rsidR="00157034" w:rsidRPr="001C3D0B" w:rsidRDefault="00157034" w:rsidP="001C3D0B">
      <w:pPr>
        <w:ind w:left="720"/>
      </w:pPr>
      <w:r>
        <w:t>...</w:t>
      </w:r>
      <w:r w:rsidRPr="001C3D0B">
        <w:t>dávná severní zář, vyhaslé světlo s ní,</w:t>
      </w:r>
      <w:r w:rsidRPr="001C3D0B">
        <w:br/>
        <w:t>zbortěné harfy tón, ztrhané strůny zvuk,</w:t>
      </w:r>
      <w:r w:rsidRPr="001C3D0B">
        <w:br/>
        <w:t>zašlého věku děj, umřelé hvězdy svit,</w:t>
      </w:r>
      <w:r w:rsidRPr="001C3D0B">
        <w:br/>
        <w:t>zašlé bludice pouť, mrtvé milenky cit,</w:t>
      </w:r>
      <w:r w:rsidRPr="001C3D0B">
        <w:br/>
        <w:t>zapomenutý hrob, věčnosti skleslý byt,</w:t>
      </w:r>
      <w:r w:rsidRPr="001C3D0B">
        <w:br/>
        <w:t>vyhasla ohně kouř, slitého zvonu hlas,</w:t>
      </w:r>
      <w:r w:rsidRPr="001C3D0B">
        <w:br/>
        <w:t>mrtvé labutě zpěv, ztracený lidstva ráj,</w:t>
      </w:r>
      <w:r w:rsidRPr="001C3D0B">
        <w:br/>
        <w:t xml:space="preserve">to dětinský můj věk. </w:t>
      </w:r>
    </w:p>
    <w:p w:rsidR="00157034" w:rsidRDefault="00157034" w:rsidP="001C3D0B">
      <w:pPr>
        <w:ind w:left="720"/>
      </w:pPr>
    </w:p>
    <w:p w:rsidR="00157034" w:rsidRDefault="00157034" w:rsidP="00F138C8">
      <w:pPr>
        <w:ind w:left="720" w:firstLine="696"/>
      </w:pPr>
      <w:r>
        <w:t>Nynější ale čas</w:t>
      </w:r>
    </w:p>
    <w:p w:rsidR="00157034" w:rsidRPr="001C3D0B" w:rsidRDefault="00157034" w:rsidP="00F138C8">
      <w:pPr>
        <w:ind w:left="720"/>
      </w:pPr>
      <w:r w:rsidRPr="001C3D0B">
        <w:t>jinošství mého – je, co tato báseň, máj.</w:t>
      </w:r>
      <w:r w:rsidRPr="001C3D0B">
        <w:br/>
        <w:t>Večerní jako máj ve lůně pustých skal;</w:t>
      </w:r>
      <w:r w:rsidRPr="001C3D0B">
        <w:br/>
        <w:t>na tváři lehký smích, hluboký v srdci žal.</w:t>
      </w:r>
      <w:r w:rsidRPr="001C3D0B">
        <w:br/>
      </w:r>
      <w:r w:rsidRPr="001C3D0B">
        <w:br/>
        <w:t>Vidíš-li poutníka, an dlouhou lučinou</w:t>
      </w:r>
      <w:r w:rsidRPr="001C3D0B">
        <w:br/>
        <w:t>spěchá ku cíli, než červánky pohynou?</w:t>
      </w:r>
      <w:r w:rsidRPr="001C3D0B">
        <w:br/>
        <w:t>Tohoto poutníka již zrak neuzří tvůj,</w:t>
      </w:r>
      <w:r w:rsidRPr="001C3D0B">
        <w:br/>
        <w:t>jak zajde za onou v obzoru skalinou,</w:t>
      </w:r>
      <w:r w:rsidRPr="001C3D0B">
        <w:br/>
        <w:t>nikdy – ach, nikdy! To budoucí život můj.</w:t>
      </w:r>
      <w:r w:rsidRPr="001C3D0B">
        <w:br/>
        <w:t>Kdo srdci takému utěchy jaké dá?</w:t>
      </w:r>
      <w:r w:rsidRPr="001C3D0B">
        <w:br/>
        <w:t>Bez konce láska je! – Zklamánať láska má!</w:t>
      </w:r>
      <w:r w:rsidRPr="001C3D0B">
        <w:br/>
      </w:r>
      <w:r w:rsidRPr="001C3D0B">
        <w:br/>
        <w:t>Je pozdní večer – první máj –</w:t>
      </w:r>
      <w:r w:rsidRPr="001C3D0B">
        <w:br/>
        <w:t>večerní máj – je lásky čas;</w:t>
      </w:r>
      <w:r w:rsidRPr="001C3D0B">
        <w:br/>
        <w:t>hrdliččin zve ku lásce hlas:</w:t>
      </w:r>
      <w:r w:rsidRPr="001C3D0B">
        <w:br/>
        <w:t>„Hynku! – Viléme!! – Jarmilo!!!"</w:t>
      </w:r>
    </w:p>
    <w:p w:rsidR="00157034" w:rsidRDefault="00157034" w:rsidP="00291B7F"/>
    <w:p w:rsidR="00157034" w:rsidRDefault="00157034" w:rsidP="00291B7F">
      <w:pPr>
        <w:rPr>
          <w:b/>
        </w:rPr>
      </w:pPr>
      <w:r>
        <w:rPr>
          <w:b/>
        </w:rPr>
        <w:t>Charakteristika úryvku z uměleckého textu:</w:t>
      </w:r>
    </w:p>
    <w:p w:rsidR="00157034" w:rsidRDefault="00157034" w:rsidP="00291B7F">
      <w:pPr>
        <w:rPr>
          <w:b/>
        </w:rPr>
      </w:pPr>
      <w:r>
        <w:t xml:space="preserve">● </w:t>
      </w:r>
      <w:r>
        <w:rPr>
          <w:b/>
        </w:rPr>
        <w:t>atmosféra úryvku</w:t>
      </w:r>
    </w:p>
    <w:p w:rsidR="00157034" w:rsidRPr="001C3D0B" w:rsidRDefault="00157034" w:rsidP="00291B7F">
      <w:r>
        <w:t>Pochmurná, temnem oplývající, nihilistické</w:t>
      </w:r>
    </w:p>
    <w:p w:rsidR="00157034" w:rsidRDefault="00157034" w:rsidP="00291B7F">
      <w:pPr>
        <w:rPr>
          <w:b/>
        </w:rPr>
      </w:pPr>
      <w:r>
        <w:rPr>
          <w:b/>
        </w:rPr>
        <w:t>● počet postav</w:t>
      </w:r>
    </w:p>
    <w:p w:rsidR="00157034" w:rsidRPr="00B33A03" w:rsidRDefault="00157034" w:rsidP="00291B7F">
      <w:r>
        <w:t>1 – sám autor</w:t>
      </w:r>
    </w:p>
    <w:p w:rsidR="00157034" w:rsidRDefault="00157034" w:rsidP="00291B7F">
      <w:pPr>
        <w:rPr>
          <w:b/>
        </w:rPr>
      </w:pPr>
      <w:r>
        <w:t xml:space="preserve">● </w:t>
      </w:r>
      <w:r>
        <w:rPr>
          <w:b/>
        </w:rPr>
        <w:t>charakteristika vystupujících postav (přímá, nepřímá)</w:t>
      </w:r>
    </w:p>
    <w:p w:rsidR="00157034" w:rsidRDefault="00157034" w:rsidP="00291B7F">
      <w:r>
        <w:t xml:space="preserve">Hynek - </w:t>
      </w:r>
      <w:r w:rsidRPr="00762094">
        <w:t>sám autor, zamyšlený, depresivní, otřesen Vilémovým osudem, ztotožňuje se s Vilémem</w:t>
      </w:r>
    </w:p>
    <w:p w:rsidR="00157034" w:rsidRDefault="00157034" w:rsidP="00291B7F">
      <w:r>
        <w:t xml:space="preserve">● </w:t>
      </w:r>
      <w:r>
        <w:rPr>
          <w:b/>
        </w:rPr>
        <w:t>charakteristika dalších postav</w:t>
      </w:r>
    </w:p>
    <w:p w:rsidR="00157034" w:rsidRDefault="00157034" w:rsidP="00F138C8">
      <w:r>
        <w:t>Vilém - loupežník, omylem zabíjí svého otce, viní společnost, cítí se být nevinný. Ve vězení myslí na Jarmilu a vzpomíná na své mládí. Dochází k závěru, že po smrti ho již nic nečeká.</w:t>
      </w:r>
    </w:p>
    <w:p w:rsidR="00157034" w:rsidRDefault="00157034" w:rsidP="00F138C8">
      <w:r>
        <w:t xml:space="preserve">Jarmila – </w:t>
      </w:r>
      <w:r>
        <w:rPr>
          <w:color w:val="000000"/>
        </w:rPr>
        <w:t>svedená, nyní miluje Viléma a nechce bez něj být</w:t>
      </w:r>
    </w:p>
    <w:p w:rsidR="00157034" w:rsidRDefault="00157034" w:rsidP="00291B7F">
      <w:r>
        <w:t>Žalářník – tichý, neslyšný, velmi vnímavý</w:t>
      </w:r>
    </w:p>
    <w:p w:rsidR="00157034" w:rsidRDefault="00157034" w:rsidP="00291B7F">
      <w:pPr>
        <w:rPr>
          <w:b/>
        </w:rPr>
      </w:pPr>
      <w:r>
        <w:t xml:space="preserve">● </w:t>
      </w:r>
      <w:r>
        <w:rPr>
          <w:b/>
        </w:rPr>
        <w:t>vztahy mezi postavami</w:t>
      </w:r>
    </w:p>
    <w:p w:rsidR="00157034" w:rsidRDefault="00157034" w:rsidP="00291B7F">
      <w:r>
        <w:t>Vilém + otec – otec svého syna vyhodil z domu a syn, co ho zabil, aniž by věděl, že se jedná o jeho otce</w:t>
      </w:r>
    </w:p>
    <w:p w:rsidR="00157034" w:rsidRPr="00B33A03" w:rsidRDefault="00157034" w:rsidP="00291B7F">
      <w:r>
        <w:t>Vilém + Jarmila - Vilémova milenka, páchá kvůli lásce sebevraždu</w:t>
      </w:r>
    </w:p>
    <w:p w:rsidR="00157034" w:rsidRDefault="00157034" w:rsidP="00291B7F">
      <w:r>
        <w:t xml:space="preserve">● </w:t>
      </w:r>
      <w:r>
        <w:rPr>
          <w:b/>
        </w:rPr>
        <w:t>zařazení úryvku do kontextu celého díla</w:t>
      </w:r>
    </w:p>
    <w:p w:rsidR="00157034" w:rsidRDefault="00157034" w:rsidP="00291B7F">
      <w:r>
        <w:t>závěr čtvrtého zpěvu</w:t>
      </w:r>
    </w:p>
    <w:p w:rsidR="00157034" w:rsidRDefault="00157034" w:rsidP="00291B7F">
      <w:r>
        <w:t xml:space="preserve">● </w:t>
      </w:r>
      <w:r>
        <w:rPr>
          <w:b/>
        </w:rPr>
        <w:t>použité jazykové prostředky</w:t>
      </w:r>
    </w:p>
    <w:p w:rsidR="00157034" w:rsidRDefault="00157034" w:rsidP="00291B7F">
      <w:r>
        <w:t>Nejprve ich-forma, poté er- forma</w:t>
      </w:r>
    </w:p>
    <w:p w:rsidR="00157034" w:rsidRDefault="00157034" w:rsidP="00EC4F86">
      <w:r>
        <w:t>přirovnání: večerní jako máj</w:t>
      </w:r>
    </w:p>
    <w:p w:rsidR="00157034" w:rsidRDefault="00157034" w:rsidP="00EC4F86">
      <w:r>
        <w:t>archaismus: an, lučinou, skalinou, zklamánať</w:t>
      </w:r>
    </w:p>
    <w:p w:rsidR="00157034" w:rsidRDefault="00157034" w:rsidP="00EC4F86">
      <w:r>
        <w:t>řečnická otázka: Vidíš-li poutníka, an...?</w:t>
      </w:r>
    </w:p>
    <w:p w:rsidR="00157034" w:rsidRDefault="00157034" w:rsidP="00EC4F86">
      <w:r>
        <w:t xml:space="preserve">věty zvolací: </w:t>
      </w:r>
      <w:r w:rsidRPr="001C3D0B">
        <w:t>Bez konce láska je! – Zklamánať láska má!</w:t>
      </w:r>
    </w:p>
    <w:p w:rsidR="00157034" w:rsidRDefault="00157034" w:rsidP="00291B7F">
      <w:r>
        <w:t xml:space="preserve">eufonie: </w:t>
      </w:r>
      <w:r w:rsidRPr="001C3D0B">
        <w:t>hrdliččin zve ku lásce hlas</w:t>
      </w:r>
      <w:r w:rsidRPr="00EC4F86">
        <w:rPr>
          <w:color w:val="000000"/>
        </w:rPr>
        <w:br/>
      </w:r>
    </w:p>
    <w:p w:rsidR="00157034" w:rsidRDefault="00157034"/>
    <w:sectPr w:rsidR="00157034" w:rsidSect="00063C01">
      <w:head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034" w:rsidRDefault="00157034">
      <w:r>
        <w:separator/>
      </w:r>
    </w:p>
  </w:endnote>
  <w:endnote w:type="continuationSeparator" w:id="0">
    <w:p w:rsidR="00157034" w:rsidRDefault="001570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034" w:rsidRDefault="00157034">
      <w:r>
        <w:separator/>
      </w:r>
    </w:p>
  </w:footnote>
  <w:footnote w:type="continuationSeparator" w:id="0">
    <w:p w:rsidR="00157034" w:rsidRDefault="001570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034" w:rsidRDefault="00157034" w:rsidP="00771522">
    <w:pPr>
      <w:pStyle w:val="Heade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28.5pt">
          <v:imagedata r:id="rId1"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100000" w:hash="Z+O20gOqVaKZKtAGO9owppcFKnw=" w:salt="+sYgXbCk0Q4oYb30B9zvIw=="/>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91B7F"/>
    <w:rsid w:val="000214C7"/>
    <w:rsid w:val="000403B6"/>
    <w:rsid w:val="00063C01"/>
    <w:rsid w:val="00083E3A"/>
    <w:rsid w:val="00112DCF"/>
    <w:rsid w:val="001421FC"/>
    <w:rsid w:val="0014312E"/>
    <w:rsid w:val="00157034"/>
    <w:rsid w:val="001C3D0B"/>
    <w:rsid w:val="002119DC"/>
    <w:rsid w:val="00291B7F"/>
    <w:rsid w:val="00423934"/>
    <w:rsid w:val="00464738"/>
    <w:rsid w:val="0047623D"/>
    <w:rsid w:val="0051116A"/>
    <w:rsid w:val="005D451D"/>
    <w:rsid w:val="00697AE7"/>
    <w:rsid w:val="00747137"/>
    <w:rsid w:val="007549DA"/>
    <w:rsid w:val="00762094"/>
    <w:rsid w:val="00771522"/>
    <w:rsid w:val="00773016"/>
    <w:rsid w:val="007A42B1"/>
    <w:rsid w:val="008B324F"/>
    <w:rsid w:val="008C2273"/>
    <w:rsid w:val="00924F29"/>
    <w:rsid w:val="00951CF9"/>
    <w:rsid w:val="00962437"/>
    <w:rsid w:val="009973C0"/>
    <w:rsid w:val="009C551A"/>
    <w:rsid w:val="00A2767C"/>
    <w:rsid w:val="00A31C51"/>
    <w:rsid w:val="00A775B6"/>
    <w:rsid w:val="00AA3ACB"/>
    <w:rsid w:val="00AA6C5A"/>
    <w:rsid w:val="00AD7E77"/>
    <w:rsid w:val="00B03352"/>
    <w:rsid w:val="00B23530"/>
    <w:rsid w:val="00B324AA"/>
    <w:rsid w:val="00B33A03"/>
    <w:rsid w:val="00B63612"/>
    <w:rsid w:val="00B8379C"/>
    <w:rsid w:val="00BB3361"/>
    <w:rsid w:val="00BC4724"/>
    <w:rsid w:val="00BC7421"/>
    <w:rsid w:val="00BE14EC"/>
    <w:rsid w:val="00C10696"/>
    <w:rsid w:val="00C12B90"/>
    <w:rsid w:val="00DD33AF"/>
    <w:rsid w:val="00E41D80"/>
    <w:rsid w:val="00EC4F86"/>
    <w:rsid w:val="00F138C8"/>
    <w:rsid w:val="00F8640D"/>
    <w:rsid w:val="00F94BCF"/>
    <w:rsid w:val="00FA003E"/>
    <w:rsid w:val="00FC7042"/>
  </w:rsids>
  <m:mathPr>
    <m:mathFont m:val="Cambria Math"/>
    <m:brkBin m:val="before"/>
    <m:brkBinSub m:val="--"/>
    <m:smallFrac m:val="off"/>
    <m:dispDef/>
    <m:lMargin m:val="0"/>
    <m:rMargin m:val="0"/>
    <m:defJc m:val="centerGroup"/>
    <m:wrapIndent m:val="1440"/>
    <m:intLim m:val="subSup"/>
    <m:naryLim m:val="undOvr"/>
  </m:mathPr>
  <w:uiCompat97To2003/>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cs-CZ" w:eastAsia="cs-C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B7F"/>
    <w:rPr>
      <w:rFonts w:ascii="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291B7F"/>
    <w:rPr>
      <w:rFonts w:cs="Times New Roman"/>
      <w:color w:val="0000FF"/>
      <w:u w:val="single"/>
    </w:rPr>
  </w:style>
  <w:style w:type="paragraph" w:styleId="NormalWeb">
    <w:name w:val="Normal (Web)"/>
    <w:basedOn w:val="Normal"/>
    <w:uiPriority w:val="99"/>
    <w:rsid w:val="0051116A"/>
    <w:pPr>
      <w:spacing w:before="100" w:beforeAutospacing="1" w:after="100" w:afterAutospacing="1"/>
    </w:pPr>
  </w:style>
  <w:style w:type="paragraph" w:styleId="NoSpacing">
    <w:name w:val="No Spacing"/>
    <w:uiPriority w:val="99"/>
    <w:qFormat/>
    <w:rsid w:val="0051116A"/>
    <w:rPr>
      <w:lang w:eastAsia="en-US"/>
    </w:rPr>
  </w:style>
  <w:style w:type="character" w:customStyle="1" w:styleId="apple-converted-space">
    <w:name w:val="apple-converted-space"/>
    <w:uiPriority w:val="99"/>
    <w:rsid w:val="0051116A"/>
  </w:style>
  <w:style w:type="paragraph" w:styleId="Header">
    <w:name w:val="header"/>
    <w:basedOn w:val="Normal"/>
    <w:link w:val="HeaderChar"/>
    <w:uiPriority w:val="99"/>
    <w:rsid w:val="00771522"/>
    <w:pPr>
      <w:tabs>
        <w:tab w:val="center" w:pos="4536"/>
        <w:tab w:val="right" w:pos="9072"/>
      </w:tabs>
    </w:pPr>
  </w:style>
  <w:style w:type="character" w:customStyle="1" w:styleId="HeaderChar">
    <w:name w:val="Header Char"/>
    <w:basedOn w:val="DefaultParagraphFont"/>
    <w:link w:val="Header"/>
    <w:uiPriority w:val="99"/>
    <w:semiHidden/>
    <w:rsid w:val="00FE286C"/>
    <w:rPr>
      <w:rFonts w:ascii="Times New Roman" w:hAnsi="Times New Roman"/>
      <w:sz w:val="24"/>
      <w:szCs w:val="24"/>
    </w:rPr>
  </w:style>
  <w:style w:type="paragraph" w:styleId="Footer">
    <w:name w:val="footer"/>
    <w:basedOn w:val="Normal"/>
    <w:link w:val="FooterChar"/>
    <w:uiPriority w:val="99"/>
    <w:rsid w:val="00771522"/>
    <w:pPr>
      <w:tabs>
        <w:tab w:val="center" w:pos="4536"/>
        <w:tab w:val="right" w:pos="9072"/>
      </w:tabs>
    </w:pPr>
  </w:style>
  <w:style w:type="character" w:customStyle="1" w:styleId="FooterChar">
    <w:name w:val="Footer Char"/>
    <w:basedOn w:val="DefaultParagraphFont"/>
    <w:link w:val="Footer"/>
    <w:uiPriority w:val="99"/>
    <w:semiHidden/>
    <w:rsid w:val="00FE286C"/>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8794772">
      <w:marLeft w:val="0"/>
      <w:marRight w:val="0"/>
      <w:marTop w:val="0"/>
      <w:marBottom w:val="0"/>
      <w:divBdr>
        <w:top w:val="none" w:sz="0" w:space="0" w:color="auto"/>
        <w:left w:val="none" w:sz="0" w:space="0" w:color="auto"/>
        <w:bottom w:val="none" w:sz="0" w:space="0" w:color="auto"/>
        <w:right w:val="none" w:sz="0" w:space="0" w:color="auto"/>
      </w:divBdr>
    </w:div>
    <w:div w:id="78794773">
      <w:marLeft w:val="0"/>
      <w:marRight w:val="0"/>
      <w:marTop w:val="0"/>
      <w:marBottom w:val="0"/>
      <w:divBdr>
        <w:top w:val="none" w:sz="0" w:space="0" w:color="auto"/>
        <w:left w:val="none" w:sz="0" w:space="0" w:color="auto"/>
        <w:bottom w:val="none" w:sz="0" w:space="0" w:color="auto"/>
        <w:right w:val="none" w:sz="0" w:space="0" w:color="auto"/>
      </w:divBdr>
    </w:div>
    <w:div w:id="78794774">
      <w:marLeft w:val="0"/>
      <w:marRight w:val="0"/>
      <w:marTop w:val="0"/>
      <w:marBottom w:val="0"/>
      <w:divBdr>
        <w:top w:val="none" w:sz="0" w:space="0" w:color="auto"/>
        <w:left w:val="none" w:sz="0" w:space="0" w:color="auto"/>
        <w:bottom w:val="none" w:sz="0" w:space="0" w:color="auto"/>
        <w:right w:val="none" w:sz="0" w:space="0" w:color="auto"/>
      </w:divBdr>
    </w:div>
    <w:div w:id="78794775">
      <w:marLeft w:val="0"/>
      <w:marRight w:val="0"/>
      <w:marTop w:val="0"/>
      <w:marBottom w:val="0"/>
      <w:divBdr>
        <w:top w:val="none" w:sz="0" w:space="0" w:color="auto"/>
        <w:left w:val="none" w:sz="0" w:space="0" w:color="auto"/>
        <w:bottom w:val="none" w:sz="0" w:space="0" w:color="auto"/>
        <w:right w:val="none" w:sz="0" w:space="0" w:color="auto"/>
      </w:divBdr>
    </w:div>
    <w:div w:id="78794776">
      <w:marLeft w:val="0"/>
      <w:marRight w:val="0"/>
      <w:marTop w:val="0"/>
      <w:marBottom w:val="0"/>
      <w:divBdr>
        <w:top w:val="none" w:sz="0" w:space="0" w:color="auto"/>
        <w:left w:val="none" w:sz="0" w:space="0" w:color="auto"/>
        <w:bottom w:val="none" w:sz="0" w:space="0" w:color="auto"/>
        <w:right w:val="none" w:sz="0" w:space="0" w:color="auto"/>
      </w:divBdr>
    </w:div>
    <w:div w:id="78794777">
      <w:marLeft w:val="0"/>
      <w:marRight w:val="0"/>
      <w:marTop w:val="0"/>
      <w:marBottom w:val="0"/>
      <w:divBdr>
        <w:top w:val="none" w:sz="0" w:space="0" w:color="auto"/>
        <w:left w:val="none" w:sz="0" w:space="0" w:color="auto"/>
        <w:bottom w:val="none" w:sz="0" w:space="0" w:color="auto"/>
        <w:right w:val="none" w:sz="0" w:space="0" w:color="auto"/>
      </w:divBdr>
    </w:div>
    <w:div w:id="787947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wikipedia.org/wiki/Praha"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cs.wikipedia.org/wiki/1810" TargetMode="External"/><Relationship Id="rId12" Type="http://schemas.openxmlformats.org/officeDocument/2006/relationships/hyperlink" Target="http://www.spisovatele.cz/josef-kajetan-ty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wikipedia.org/wiki/16._listopad" TargetMode="External"/><Relationship Id="rId11" Type="http://schemas.openxmlformats.org/officeDocument/2006/relationships/hyperlink" Target="http://cs.wikipedia.org/wiki/Litom%C4%9B%C5%99ice"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cs.wikipedia.org/wiki/1836" TargetMode="External"/><Relationship Id="rId4" Type="http://schemas.openxmlformats.org/officeDocument/2006/relationships/footnotes" Target="footnotes.xml"/><Relationship Id="rId9" Type="http://schemas.openxmlformats.org/officeDocument/2006/relationships/hyperlink" Target="http://cs.wikipedia.org/wiki/6._listopa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120</TotalTime>
  <Pages>7</Pages>
  <Words>1693</Words>
  <Characters>9994</Characters>
  <Application>Microsoft Office Outlook</Application>
  <DocSecurity>8</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 KAREL HYNEK MÁCHA</dc:title>
  <dc:subject/>
  <dc:creator>Erbas</dc:creator>
  <cp:keywords/>
  <dc:description/>
  <cp:lastModifiedBy>Hedvika Nováčková</cp:lastModifiedBy>
  <cp:revision>11</cp:revision>
  <cp:lastPrinted>2011-11-02T21:26:00Z</cp:lastPrinted>
  <dcterms:created xsi:type="dcterms:W3CDTF">2011-11-02T19:38:00Z</dcterms:created>
  <dcterms:modified xsi:type="dcterms:W3CDTF">2015-12-06T10:10:00Z</dcterms:modified>
</cp:coreProperties>
</file>